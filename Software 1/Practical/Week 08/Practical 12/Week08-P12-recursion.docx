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C546B" w14:textId="4D1C83B7" w:rsidR="00835F59" w:rsidRPr="00490E3A" w:rsidRDefault="004312D6" w:rsidP="00490E3A">
      <w:pPr>
        <w:pStyle w:val="Title"/>
      </w:pPr>
      <w:r>
        <w:t>sOFTWARE 1 PRACTICAL</w:t>
      </w:r>
    </w:p>
    <w:p w14:paraId="45DF72A0" w14:textId="7C4290D9" w:rsidR="0028004C" w:rsidRPr="00D64379" w:rsidRDefault="00FB6D67" w:rsidP="00D64379">
      <w:pPr>
        <w:jc w:val="center"/>
        <w:rPr>
          <w:rStyle w:val="Strong"/>
          <w:color w:val="FFFFFF" w:themeColor="background1"/>
          <w:sz w:val="32"/>
          <w:szCs w:val="32"/>
        </w:rPr>
      </w:pPr>
      <w:r>
        <w:rPr>
          <w:rStyle w:val="Strong"/>
          <w:color w:val="FFFFFF" w:themeColor="background1"/>
          <w:sz w:val="32"/>
          <w:szCs w:val="32"/>
        </w:rPr>
        <w:t xml:space="preserve">Debugging &amp; </w:t>
      </w:r>
      <w:r w:rsidR="004D09BE">
        <w:rPr>
          <w:rStyle w:val="Strong"/>
          <w:color w:val="FFFFFF" w:themeColor="background1"/>
          <w:sz w:val="32"/>
          <w:szCs w:val="32"/>
        </w:rPr>
        <w:t>Recursion</w:t>
      </w:r>
    </w:p>
    <w:p w14:paraId="283D313A" w14:textId="7ACDA2D7" w:rsidR="00835F59" w:rsidRPr="009C0A3C" w:rsidRDefault="004551EC" w:rsidP="009C0A3C">
      <w:pPr>
        <w:pStyle w:val="Subtitle"/>
      </w:pPr>
      <w:r w:rsidRPr="009C0A3C">
        <w:rPr>
          <w:noProof/>
        </w:rPr>
        <mc:AlternateContent>
          <mc:Choice Requires="wps">
            <w:drawing>
              <wp:anchor distT="0" distB="0" distL="114300" distR="114300" simplePos="0" relativeHeight="251654144" behindDoc="0" locked="0" layoutInCell="1" allowOverlap="1" wp14:anchorId="1411AB2B" wp14:editId="2687099C">
                <wp:simplePos x="0" y="0"/>
                <wp:positionH relativeFrom="column">
                  <wp:posOffset>-600075</wp:posOffset>
                </wp:positionH>
                <wp:positionV relativeFrom="paragraph">
                  <wp:posOffset>322580</wp:posOffset>
                </wp:positionV>
                <wp:extent cx="6941820"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694182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087737" id="Straight Connector 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47.25pt,25.4pt" to="499.3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" strokecolor="#404040 [2429]" strokeweight="1pt"/>
            </w:pict>
          </mc:Fallback>
        </mc:AlternateContent>
      </w:r>
      <w:r w:rsidR="004312D6">
        <w:t>W</w:t>
      </w:r>
      <w:r w:rsidR="00263AD7">
        <w:t>eek</w:t>
      </w:r>
      <w:r w:rsidR="00C75F0C">
        <w:t xml:space="preserve"> </w:t>
      </w:r>
      <w:r w:rsidR="00FB6D67">
        <w:t>8</w:t>
      </w:r>
      <w:r w:rsidR="00393191">
        <w:t xml:space="preserve"> – Practical </w:t>
      </w:r>
      <w:r w:rsidR="004D09BE">
        <w:t>1</w:t>
      </w:r>
      <w:r w:rsidR="00FB6D67">
        <w:t>2</w:t>
      </w:r>
    </w:p>
    <w:p w14:paraId="5150A2C7" w14:textId="1D818F81" w:rsidR="00B96376" w:rsidRPr="00B96376" w:rsidRDefault="00902F29" w:rsidP="00B96376">
      <w:pPr>
        <w:pStyle w:val="IntenseQuote"/>
      </w:pPr>
      <w:r>
        <w:t>Debugging a program with a DeBugger</w:t>
      </w:r>
    </w:p>
    <w:p w14:paraId="09451D30" w14:textId="77777777" w:rsidR="00902F29" w:rsidRDefault="00902F29" w:rsidP="00902F29">
      <w:r>
        <w:t>A computer program will always do what you tell it to, but what you tell the program to do might not be the same as what you wanted the program to do. These errors are bugs in a computer program. Bugs happen when the programmer has not carefully thought about what exactly the program is doing. There are three types of bugs that can happen with your program:</w:t>
      </w:r>
    </w:p>
    <w:p w14:paraId="3B7D7A21" w14:textId="77777777" w:rsidR="00902F29" w:rsidRDefault="00902F29" w:rsidP="00C870F6">
      <w:pPr>
        <w:pStyle w:val="ListParagraph"/>
        <w:numPr>
          <w:ilvl w:val="0"/>
          <w:numId w:val="3"/>
        </w:numPr>
        <w:spacing w:after="0"/>
      </w:pPr>
      <w:r w:rsidRPr="00E45FDC">
        <w:rPr>
          <w:b/>
        </w:rPr>
        <w:t>Syntax Errors</w:t>
      </w:r>
      <w:r>
        <w:t xml:space="preserve"> are a type of bug that comes from typos. When the Python interpreter sees a syntax error, it is because your code isn’t written in proper Python language. A Python program with even a single syntax error won’t run.</w:t>
      </w:r>
    </w:p>
    <w:p w14:paraId="57C30699" w14:textId="77777777" w:rsidR="00902F29" w:rsidRDefault="00902F29" w:rsidP="00C870F6">
      <w:pPr>
        <w:pStyle w:val="ListParagraph"/>
        <w:numPr>
          <w:ilvl w:val="0"/>
          <w:numId w:val="3"/>
        </w:numPr>
        <w:spacing w:after="0"/>
      </w:pPr>
      <w:r w:rsidRPr="00E45FDC">
        <w:rPr>
          <w:b/>
        </w:rPr>
        <w:t>Runtime Errors</w:t>
      </w:r>
      <w:r>
        <w:t xml:space="preserve"> are bugs that happen while the program is running. The program will work up until it reaches the line of code with the error, and then the program terminates with an error message (this is called crashing). The Python interpreter will display a “traceback” and show the line where the problem happens.</w:t>
      </w:r>
    </w:p>
    <w:p w14:paraId="6FE107C7" w14:textId="77777777" w:rsidR="00902F29" w:rsidRDefault="00902F29" w:rsidP="00C870F6">
      <w:pPr>
        <w:pStyle w:val="ListParagraph"/>
        <w:numPr>
          <w:ilvl w:val="0"/>
          <w:numId w:val="3"/>
        </w:numPr>
        <w:spacing w:after="0"/>
      </w:pPr>
      <w:r w:rsidRPr="00E45FDC">
        <w:rPr>
          <w:b/>
        </w:rPr>
        <w:t>Semantic Errors</w:t>
      </w:r>
      <w:r>
        <w:t xml:space="preserve"> are the trickiest to fix. These bugs don’t crash the program, but it isn’t doing what the programmer intended for the program to do. For example, if the programmer wants the variable total to be the sum of the values in variables a, b, and c but writes total = a * b * c, then the value in total will be wrong. This could crash the program later on, but it is not immediately obvious where the semantic bug happened.</w:t>
      </w:r>
    </w:p>
    <w:p w14:paraId="26F44239" w14:textId="77777777" w:rsidR="00902F29" w:rsidRDefault="00902F29" w:rsidP="00902F29"/>
    <w:p w14:paraId="039D51F6" w14:textId="77777777" w:rsidR="00902F29" w:rsidRDefault="00902F29" w:rsidP="00902F29">
      <w:r>
        <w:t xml:space="preserve">Finding bugs in a program can be hard, if you even notice them at all! When running your program, you may discover that sometimes functions are not called when they are supposed to be, or you may code the condition for a while loop wrong, so that it loops the wrong number of times. </w:t>
      </w:r>
    </w:p>
    <w:p w14:paraId="455E0842" w14:textId="77777777" w:rsidR="00902F29" w:rsidRDefault="00902F29" w:rsidP="00902F29">
      <w:r w:rsidRPr="00E45FDC">
        <w:t>It can be hard to figure out how your code could be causing a bug.  The lines of code get executed quickly and the values in variables change so often.</w:t>
      </w:r>
      <w:r>
        <w:t xml:space="preserve"> We can use several </w:t>
      </w:r>
      <w:r w:rsidRPr="00EA1624">
        <w:rPr>
          <w:rFonts w:ascii="Courier New" w:hAnsi="Courier New" w:cs="Courier New"/>
        </w:rPr>
        <w:t>print</w:t>
      </w:r>
      <w:r>
        <w:t xml:space="preserve"> statements to display the state of some variables to guide us toward the error. A better alternative is to use a debugger.</w:t>
      </w:r>
    </w:p>
    <w:p w14:paraId="436FA72A" w14:textId="0E6AFEDD" w:rsidR="00902F29" w:rsidRDefault="00902F29" w:rsidP="00902F29">
      <w:r w:rsidRPr="00E45FDC">
        <w:t>A debugger is a program that lets you step through your code one line at a time in the same order that Python executes them. The debugger also shows you what values are stored in variables at each step.</w:t>
      </w:r>
    </w:p>
    <w:p w14:paraId="2D6CD245" w14:textId="42B9C1A6" w:rsidR="00902F29" w:rsidRDefault="00B96376" w:rsidP="00273BD0">
      <w:pPr>
        <w:pStyle w:val="Heading3"/>
      </w:pPr>
      <w:r w:rsidRPr="00B96376">
        <w:rPr>
          <w:highlight w:val="yellow"/>
        </w:rPr>
        <w:t>TO DO at Home</w:t>
      </w:r>
      <w:r w:rsidR="00902F29" w:rsidRPr="00B96376">
        <w:rPr>
          <w:highlight w:val="yellow"/>
        </w:rPr>
        <w:t>:</w:t>
      </w:r>
      <w:r w:rsidR="00902F29" w:rsidRPr="00B96376">
        <w:rPr>
          <w:b w:val="0"/>
          <w:bCs w:val="0"/>
          <w:i/>
          <w:iCs/>
          <w:highlight w:val="yellow"/>
          <w:u w:val="none"/>
        </w:rPr>
        <w:t xml:space="preserve"> debugger tutoria</w:t>
      </w:r>
      <w:r>
        <w:rPr>
          <w:b w:val="0"/>
          <w:bCs w:val="0"/>
          <w:i/>
          <w:iCs/>
          <w:highlight w:val="yellow"/>
          <w:u w:val="none"/>
        </w:rPr>
        <w:t>s</w:t>
      </w:r>
      <w:r w:rsidR="00902F29" w:rsidRPr="00B96376">
        <w:rPr>
          <w:b w:val="0"/>
          <w:bCs w:val="0"/>
          <w:i/>
          <w:iCs/>
          <w:highlight w:val="yellow"/>
          <w:u w:val="none"/>
        </w:rPr>
        <w:t>l</w:t>
      </w:r>
    </w:p>
    <w:p w14:paraId="42CB7D01" w14:textId="306B7534" w:rsidR="00902F29" w:rsidRPr="00B96376" w:rsidRDefault="00902F29" w:rsidP="00273BD0">
      <w:pPr>
        <w:pStyle w:val="ListParagraph"/>
        <w:numPr>
          <w:ilvl w:val="0"/>
          <w:numId w:val="9"/>
        </w:numPr>
        <w:rPr>
          <w:rStyle w:val="Hyperlink"/>
          <w:color w:val="000000" w:themeColor="text1"/>
        </w:rPr>
      </w:pPr>
      <w:r w:rsidRPr="00B96376">
        <w:rPr>
          <w:color w:val="000000" w:themeColor="text1"/>
        </w:rPr>
        <w:t>If you are not familiar with debugging, follow the tutorial at:</w:t>
      </w:r>
      <w:r w:rsidRPr="00B96376">
        <w:rPr>
          <w:color w:val="000000" w:themeColor="text1"/>
        </w:rPr>
        <w:tab/>
      </w:r>
      <w:r w:rsidRPr="00B96376">
        <w:rPr>
          <w:color w:val="000000" w:themeColor="text1"/>
        </w:rPr>
        <w:br/>
      </w:r>
      <w:hyperlink r:id="rId8" w:history="1">
        <w:r w:rsidRPr="00B96376">
          <w:rPr>
            <w:rStyle w:val="Hyperlink"/>
            <w:color w:val="000000" w:themeColor="text1"/>
          </w:rPr>
          <w:t>https://www.cs.uky.edu/~keen/help/debug-tutorial/debug.html</w:t>
        </w:r>
      </w:hyperlink>
    </w:p>
    <w:p w14:paraId="41D3703F" w14:textId="6846A028" w:rsidR="00565813" w:rsidRDefault="00B96376" w:rsidP="00630D41">
      <w:pPr>
        <w:pStyle w:val="ListParagraph"/>
        <w:numPr>
          <w:ilvl w:val="0"/>
          <w:numId w:val="9"/>
        </w:numPr>
        <w:spacing w:line="276" w:lineRule="auto"/>
        <w:jc w:val="left"/>
      </w:pPr>
      <w:r w:rsidRPr="00E031FE">
        <w:rPr>
          <w:color w:val="000000" w:themeColor="text1"/>
        </w:rPr>
        <w:t xml:space="preserve">Once you are more familiar with debugging, watch the </w:t>
      </w:r>
      <w:hyperlink r:id="rId9" w:history="1">
        <w:r w:rsidRPr="00B96376">
          <w:rPr>
            <w:rStyle w:val="Hyperlink"/>
          </w:rPr>
          <w:t>YouTube video</w:t>
        </w:r>
      </w:hyperlink>
      <w:r w:rsidRPr="00E031FE">
        <w:rPr>
          <w:color w:val="000000" w:themeColor="text1"/>
        </w:rPr>
        <w:t xml:space="preserve"> on how to debug using </w:t>
      </w:r>
      <w:r w:rsidR="00273BD0" w:rsidRPr="00E031FE">
        <w:rPr>
          <w:color w:val="000000" w:themeColor="text1"/>
        </w:rPr>
        <w:t>VS</w:t>
      </w:r>
      <w:r w:rsidRPr="00E031FE">
        <w:rPr>
          <w:color w:val="000000" w:themeColor="text1"/>
        </w:rPr>
        <w:t xml:space="preserve"> Code.</w:t>
      </w:r>
      <w:r w:rsidR="00E031FE">
        <w:rPr>
          <w:color w:val="000000" w:themeColor="text1"/>
        </w:rPr>
        <w:t xml:space="preserve"> </w:t>
      </w:r>
      <w:r w:rsidR="00FA05B7">
        <w:rPr>
          <w:color w:val="000000" w:themeColor="text1"/>
        </w:rPr>
        <w:t>You could also practice using the debugger by using the example given in the Idle tutorial.</w:t>
      </w:r>
      <w:r w:rsidR="00E031FE">
        <w:rPr>
          <w:color w:val="000000" w:themeColor="text1"/>
        </w:rPr>
        <w:tab/>
      </w:r>
      <w:r w:rsidR="00565813">
        <w:br w:type="page"/>
      </w:r>
    </w:p>
    <w:p w14:paraId="30721D31" w14:textId="76512FB4" w:rsidR="00F66404" w:rsidRPr="00F66404" w:rsidRDefault="00F66404" w:rsidP="00565813">
      <w:pPr>
        <w:pStyle w:val="Heading3"/>
        <w:rPr>
          <w:b w:val="0"/>
          <w:i/>
          <w:u w:val="none"/>
        </w:rPr>
      </w:pPr>
      <w:bookmarkStart w:id="0" w:name="_Hlk24725646"/>
      <w:r>
        <w:lastRenderedPageBreak/>
        <w:t>Exercise</w:t>
      </w:r>
      <w:r w:rsidR="00441364">
        <w:t xml:space="preserve"> 1</w:t>
      </w:r>
      <w:r>
        <w:t>:</w:t>
      </w:r>
      <w:r w:rsidRPr="00F66404">
        <w:rPr>
          <w:b w:val="0"/>
          <w:bCs w:val="0"/>
          <w:i/>
          <w:iCs/>
          <w:u w:val="none"/>
        </w:rPr>
        <w:t xml:space="preserve"> wildcard pattern</w:t>
      </w:r>
    </w:p>
    <w:p w14:paraId="5F2E5765" w14:textId="05391635" w:rsidR="00F66404" w:rsidRDefault="00F66404" w:rsidP="00F66404">
      <w:r w:rsidRPr="00F66404">
        <w:t xml:space="preserve">Given a binary pattern that contains </w:t>
      </w:r>
      <w:r w:rsidRPr="00F66404">
        <w:rPr>
          <w:rFonts w:ascii="Courier New" w:hAnsi="Courier New" w:cs="Courier New"/>
        </w:rPr>
        <w:t>‘?’</w:t>
      </w:r>
      <w:r w:rsidRPr="00F66404">
        <w:t xml:space="preserve"> wildcard character at few positions, find all possible combinations of binary strings that can be formed by replacing the wildcard character by either 0 or 1.</w:t>
      </w:r>
      <w:r>
        <w:t xml:space="preserve"> </w:t>
      </w:r>
      <w:r w:rsidRPr="00F66404">
        <w:t xml:space="preserve">For example, for wildcard pattern </w:t>
      </w:r>
      <w:r w:rsidRPr="00F66404">
        <w:rPr>
          <w:rFonts w:ascii="Courier New" w:hAnsi="Courier New" w:cs="Courier New"/>
        </w:rPr>
        <w:t>1?11?00?1?</w:t>
      </w:r>
      <w:r w:rsidRPr="00F66404">
        <w:t>, the possible combinations are</w:t>
      </w:r>
    </w:p>
    <w:p w14:paraId="653FE7CC" w14:textId="7A1B88CB" w:rsidR="00F66404" w:rsidRDefault="00F66404" w:rsidP="00F66404">
      <w:pPr>
        <w:pStyle w:val="CodeFormat"/>
        <w:tabs>
          <w:tab w:val="left" w:pos="2552"/>
          <w:tab w:val="left" w:pos="4536"/>
          <w:tab w:val="left" w:pos="7088"/>
        </w:tabs>
      </w:pPr>
      <w:r>
        <w:t>1</w:t>
      </w:r>
      <w:r w:rsidRPr="00F66404">
        <w:rPr>
          <w:b/>
          <w:bCs/>
        </w:rPr>
        <w:t>0</w:t>
      </w:r>
      <w:r>
        <w:t>11</w:t>
      </w:r>
      <w:r w:rsidRPr="00F66404">
        <w:rPr>
          <w:b/>
          <w:bCs/>
        </w:rPr>
        <w:t>0</w:t>
      </w:r>
      <w:r>
        <w:t>00</w:t>
      </w:r>
      <w:r w:rsidRPr="00F66404">
        <w:rPr>
          <w:b/>
          <w:bCs/>
        </w:rPr>
        <w:t>0</w:t>
      </w:r>
      <w:r>
        <w:t>1</w:t>
      </w:r>
      <w:r w:rsidRPr="00F66404">
        <w:rPr>
          <w:b/>
          <w:bCs/>
        </w:rPr>
        <w:t>0</w:t>
      </w:r>
      <w:r>
        <w:tab/>
        <w:t>1</w:t>
      </w:r>
      <w:r w:rsidRPr="00F66404">
        <w:rPr>
          <w:b/>
          <w:bCs/>
        </w:rPr>
        <w:t>0</w:t>
      </w:r>
      <w:r>
        <w:t>11</w:t>
      </w:r>
      <w:r w:rsidRPr="00F66404">
        <w:rPr>
          <w:b/>
          <w:bCs/>
        </w:rPr>
        <w:t>0</w:t>
      </w:r>
      <w:r>
        <w:t>00</w:t>
      </w:r>
      <w:r w:rsidRPr="00F66404">
        <w:rPr>
          <w:b/>
          <w:bCs/>
        </w:rPr>
        <w:t>0</w:t>
      </w:r>
      <w:r>
        <w:t>1</w:t>
      </w:r>
      <w:r w:rsidRPr="00F66404">
        <w:rPr>
          <w:b/>
          <w:bCs/>
        </w:rPr>
        <w:t>1</w:t>
      </w:r>
      <w:r>
        <w:tab/>
        <w:t>1</w:t>
      </w:r>
      <w:r w:rsidRPr="00F66404">
        <w:rPr>
          <w:b/>
          <w:bCs/>
        </w:rPr>
        <w:t>0</w:t>
      </w:r>
      <w:r>
        <w:t>11</w:t>
      </w:r>
      <w:r w:rsidRPr="00F66404">
        <w:rPr>
          <w:b/>
          <w:bCs/>
        </w:rPr>
        <w:t>0</w:t>
      </w:r>
      <w:r>
        <w:t>00</w:t>
      </w:r>
      <w:r w:rsidRPr="00F66404">
        <w:rPr>
          <w:b/>
          <w:bCs/>
        </w:rPr>
        <w:t>1</w:t>
      </w:r>
      <w:r>
        <w:t>1</w:t>
      </w:r>
      <w:r w:rsidRPr="00F66404">
        <w:rPr>
          <w:b/>
          <w:bCs/>
        </w:rPr>
        <w:t>0</w:t>
      </w:r>
      <w:r>
        <w:tab/>
        <w:t>1</w:t>
      </w:r>
      <w:r w:rsidRPr="00F66404">
        <w:rPr>
          <w:b/>
          <w:bCs/>
        </w:rPr>
        <w:t>0</w:t>
      </w:r>
      <w:r>
        <w:t>11</w:t>
      </w:r>
      <w:r w:rsidRPr="00E96580">
        <w:rPr>
          <w:b/>
          <w:bCs/>
        </w:rPr>
        <w:t>0</w:t>
      </w:r>
      <w:r>
        <w:t>00</w:t>
      </w:r>
      <w:r w:rsidRPr="00E96580">
        <w:rPr>
          <w:b/>
          <w:bCs/>
        </w:rPr>
        <w:t>1</w:t>
      </w:r>
      <w:r>
        <w:t>1</w:t>
      </w:r>
      <w:r w:rsidRPr="00E96580">
        <w:rPr>
          <w:b/>
          <w:bCs/>
        </w:rPr>
        <w:t>1</w:t>
      </w:r>
    </w:p>
    <w:p w14:paraId="69B7A55F" w14:textId="14ADA162" w:rsidR="00F66404" w:rsidRDefault="00F66404" w:rsidP="00F66404">
      <w:pPr>
        <w:pStyle w:val="CodeFormat"/>
        <w:tabs>
          <w:tab w:val="left" w:pos="2552"/>
          <w:tab w:val="left" w:pos="4536"/>
          <w:tab w:val="left" w:pos="7088"/>
        </w:tabs>
      </w:pPr>
      <w:r>
        <w:t>1</w:t>
      </w:r>
      <w:r w:rsidRPr="00F66404">
        <w:rPr>
          <w:b/>
          <w:bCs/>
        </w:rPr>
        <w:t>0</w:t>
      </w:r>
      <w:r>
        <w:t>11</w:t>
      </w:r>
      <w:r w:rsidRPr="00F66404">
        <w:rPr>
          <w:b/>
          <w:bCs/>
        </w:rPr>
        <w:t>1</w:t>
      </w:r>
      <w:r>
        <w:t>00</w:t>
      </w:r>
      <w:r w:rsidRPr="00F66404">
        <w:rPr>
          <w:b/>
          <w:bCs/>
        </w:rPr>
        <w:t>0</w:t>
      </w:r>
      <w:r>
        <w:t>1</w:t>
      </w:r>
      <w:r w:rsidRPr="00F66404">
        <w:rPr>
          <w:b/>
          <w:bCs/>
        </w:rPr>
        <w:t>0</w:t>
      </w:r>
      <w:r>
        <w:tab/>
        <w:t>1</w:t>
      </w:r>
      <w:r w:rsidRPr="00F66404">
        <w:rPr>
          <w:b/>
          <w:bCs/>
        </w:rPr>
        <w:t>0</w:t>
      </w:r>
      <w:r>
        <w:t>11</w:t>
      </w:r>
      <w:r w:rsidRPr="00F66404">
        <w:rPr>
          <w:b/>
          <w:bCs/>
        </w:rPr>
        <w:t>1</w:t>
      </w:r>
      <w:r>
        <w:t>00</w:t>
      </w:r>
      <w:r w:rsidRPr="00F66404">
        <w:rPr>
          <w:b/>
          <w:bCs/>
        </w:rPr>
        <w:t>0</w:t>
      </w:r>
      <w:r>
        <w:t>1</w:t>
      </w:r>
      <w:r w:rsidRPr="00F66404">
        <w:rPr>
          <w:b/>
          <w:bCs/>
        </w:rPr>
        <w:t>1</w:t>
      </w:r>
      <w:r>
        <w:tab/>
        <w:t>1</w:t>
      </w:r>
      <w:r w:rsidRPr="00F66404">
        <w:rPr>
          <w:b/>
          <w:bCs/>
        </w:rPr>
        <w:t>0</w:t>
      </w:r>
      <w:r>
        <w:t>11</w:t>
      </w:r>
      <w:r w:rsidRPr="00F66404">
        <w:rPr>
          <w:b/>
          <w:bCs/>
        </w:rPr>
        <w:t>1</w:t>
      </w:r>
      <w:r>
        <w:t>00</w:t>
      </w:r>
      <w:r w:rsidRPr="00F66404">
        <w:rPr>
          <w:b/>
          <w:bCs/>
        </w:rPr>
        <w:t>1</w:t>
      </w:r>
      <w:r>
        <w:t>1</w:t>
      </w:r>
      <w:r w:rsidRPr="00F66404">
        <w:rPr>
          <w:b/>
          <w:bCs/>
        </w:rPr>
        <w:t>0</w:t>
      </w:r>
      <w:r>
        <w:tab/>
        <w:t>1</w:t>
      </w:r>
      <w:r w:rsidRPr="00F66404">
        <w:rPr>
          <w:b/>
          <w:bCs/>
        </w:rPr>
        <w:t>0</w:t>
      </w:r>
      <w:r>
        <w:t>11</w:t>
      </w:r>
      <w:r w:rsidRPr="00E96580">
        <w:rPr>
          <w:b/>
          <w:bCs/>
        </w:rPr>
        <w:t>1</w:t>
      </w:r>
      <w:r>
        <w:t>00</w:t>
      </w:r>
      <w:r w:rsidRPr="00E96580">
        <w:rPr>
          <w:b/>
          <w:bCs/>
        </w:rPr>
        <w:t>1</w:t>
      </w:r>
      <w:r>
        <w:t>1</w:t>
      </w:r>
      <w:r w:rsidRPr="00E96580">
        <w:rPr>
          <w:b/>
          <w:bCs/>
        </w:rPr>
        <w:t>1</w:t>
      </w:r>
    </w:p>
    <w:p w14:paraId="627BBE2A" w14:textId="0B478BFD" w:rsidR="00F66404" w:rsidRDefault="00F66404" w:rsidP="00F66404">
      <w:pPr>
        <w:pStyle w:val="CodeFormat"/>
        <w:tabs>
          <w:tab w:val="left" w:pos="2552"/>
          <w:tab w:val="left" w:pos="4536"/>
          <w:tab w:val="left" w:pos="7088"/>
        </w:tabs>
      </w:pPr>
      <w:r>
        <w:t>1</w:t>
      </w:r>
      <w:r w:rsidRPr="00F66404">
        <w:rPr>
          <w:b/>
          <w:bCs/>
        </w:rPr>
        <w:t>1</w:t>
      </w:r>
      <w:r>
        <w:t>11</w:t>
      </w:r>
      <w:r w:rsidRPr="00F66404">
        <w:rPr>
          <w:b/>
          <w:bCs/>
        </w:rPr>
        <w:t>0</w:t>
      </w:r>
      <w:r>
        <w:t>00</w:t>
      </w:r>
      <w:r w:rsidRPr="00F66404">
        <w:rPr>
          <w:b/>
          <w:bCs/>
        </w:rPr>
        <w:t>0</w:t>
      </w:r>
      <w:r>
        <w:t>1</w:t>
      </w:r>
      <w:r w:rsidRPr="00F66404">
        <w:rPr>
          <w:b/>
          <w:bCs/>
        </w:rPr>
        <w:t>0</w:t>
      </w:r>
      <w:r>
        <w:tab/>
        <w:t>1</w:t>
      </w:r>
      <w:r w:rsidRPr="00F66404">
        <w:rPr>
          <w:b/>
          <w:bCs/>
        </w:rPr>
        <w:t>1</w:t>
      </w:r>
      <w:r>
        <w:t>11</w:t>
      </w:r>
      <w:r w:rsidRPr="00F66404">
        <w:rPr>
          <w:b/>
          <w:bCs/>
        </w:rPr>
        <w:t>0</w:t>
      </w:r>
      <w:r>
        <w:t>00</w:t>
      </w:r>
      <w:r w:rsidRPr="00F66404">
        <w:rPr>
          <w:b/>
          <w:bCs/>
        </w:rPr>
        <w:t>0</w:t>
      </w:r>
      <w:r>
        <w:t>1</w:t>
      </w:r>
      <w:r w:rsidRPr="00F66404">
        <w:rPr>
          <w:b/>
          <w:bCs/>
        </w:rPr>
        <w:t>1</w:t>
      </w:r>
      <w:r>
        <w:tab/>
        <w:t>1</w:t>
      </w:r>
      <w:r w:rsidRPr="00F66404">
        <w:rPr>
          <w:b/>
          <w:bCs/>
        </w:rPr>
        <w:t>1</w:t>
      </w:r>
      <w:r>
        <w:t>11</w:t>
      </w:r>
      <w:r w:rsidRPr="00F66404">
        <w:rPr>
          <w:b/>
          <w:bCs/>
        </w:rPr>
        <w:t>0</w:t>
      </w:r>
      <w:r>
        <w:t>00</w:t>
      </w:r>
      <w:r w:rsidRPr="00F66404">
        <w:rPr>
          <w:b/>
          <w:bCs/>
        </w:rPr>
        <w:t>1</w:t>
      </w:r>
      <w:r>
        <w:t>1</w:t>
      </w:r>
      <w:r w:rsidRPr="00F66404">
        <w:rPr>
          <w:b/>
          <w:bCs/>
        </w:rPr>
        <w:t>0</w:t>
      </w:r>
      <w:r>
        <w:tab/>
        <w:t>1</w:t>
      </w:r>
      <w:r w:rsidRPr="00F66404">
        <w:rPr>
          <w:b/>
          <w:bCs/>
        </w:rPr>
        <w:t>1</w:t>
      </w:r>
      <w:r>
        <w:t>11</w:t>
      </w:r>
      <w:r w:rsidRPr="00E96580">
        <w:rPr>
          <w:b/>
          <w:bCs/>
        </w:rPr>
        <w:t>0</w:t>
      </w:r>
      <w:r>
        <w:t>00</w:t>
      </w:r>
      <w:r w:rsidRPr="00E96580">
        <w:rPr>
          <w:b/>
          <w:bCs/>
        </w:rPr>
        <w:t>1</w:t>
      </w:r>
      <w:r>
        <w:t>1</w:t>
      </w:r>
      <w:r w:rsidRPr="00E96580">
        <w:rPr>
          <w:b/>
          <w:bCs/>
        </w:rPr>
        <w:t>1</w:t>
      </w:r>
    </w:p>
    <w:p w14:paraId="7A15A31A" w14:textId="5A1B6199" w:rsidR="00F66404" w:rsidRDefault="00F66404" w:rsidP="00F66404">
      <w:pPr>
        <w:pStyle w:val="CodeFormat"/>
        <w:tabs>
          <w:tab w:val="left" w:pos="2552"/>
          <w:tab w:val="left" w:pos="4536"/>
          <w:tab w:val="left" w:pos="7088"/>
        </w:tabs>
      </w:pPr>
      <w:r>
        <w:t>1</w:t>
      </w:r>
      <w:r w:rsidRPr="00F66404">
        <w:rPr>
          <w:b/>
          <w:bCs/>
        </w:rPr>
        <w:t>1</w:t>
      </w:r>
      <w:r>
        <w:t>11</w:t>
      </w:r>
      <w:r w:rsidRPr="00F66404">
        <w:rPr>
          <w:b/>
          <w:bCs/>
        </w:rPr>
        <w:t>1</w:t>
      </w:r>
      <w:r>
        <w:t>00</w:t>
      </w:r>
      <w:r w:rsidRPr="00F66404">
        <w:rPr>
          <w:b/>
          <w:bCs/>
        </w:rPr>
        <w:t>0</w:t>
      </w:r>
      <w:r>
        <w:t>1</w:t>
      </w:r>
      <w:r w:rsidRPr="00F66404">
        <w:rPr>
          <w:b/>
          <w:bCs/>
        </w:rPr>
        <w:t>0</w:t>
      </w:r>
      <w:r>
        <w:tab/>
        <w:t>1</w:t>
      </w:r>
      <w:r w:rsidRPr="00F66404">
        <w:rPr>
          <w:b/>
          <w:bCs/>
        </w:rPr>
        <w:t>1</w:t>
      </w:r>
      <w:r>
        <w:t>11</w:t>
      </w:r>
      <w:r w:rsidRPr="00F66404">
        <w:rPr>
          <w:b/>
          <w:bCs/>
        </w:rPr>
        <w:t>1</w:t>
      </w:r>
      <w:r>
        <w:t>00</w:t>
      </w:r>
      <w:r w:rsidRPr="00F66404">
        <w:rPr>
          <w:b/>
          <w:bCs/>
        </w:rPr>
        <w:t>0</w:t>
      </w:r>
      <w:r>
        <w:t>1</w:t>
      </w:r>
      <w:r w:rsidRPr="00F66404">
        <w:rPr>
          <w:b/>
          <w:bCs/>
        </w:rPr>
        <w:t>1</w:t>
      </w:r>
      <w:r>
        <w:tab/>
        <w:t>1</w:t>
      </w:r>
      <w:r w:rsidRPr="00F66404">
        <w:rPr>
          <w:b/>
          <w:bCs/>
        </w:rPr>
        <w:t>1</w:t>
      </w:r>
      <w:r>
        <w:t>11</w:t>
      </w:r>
      <w:r w:rsidRPr="00F66404">
        <w:rPr>
          <w:b/>
          <w:bCs/>
        </w:rPr>
        <w:t>1</w:t>
      </w:r>
      <w:r>
        <w:t>00</w:t>
      </w:r>
      <w:r w:rsidRPr="00F66404">
        <w:rPr>
          <w:b/>
          <w:bCs/>
        </w:rPr>
        <w:t>1</w:t>
      </w:r>
      <w:r>
        <w:t>1</w:t>
      </w:r>
      <w:r w:rsidRPr="00F66404">
        <w:rPr>
          <w:b/>
          <w:bCs/>
        </w:rPr>
        <w:t>0</w:t>
      </w:r>
      <w:r>
        <w:tab/>
        <w:t>1</w:t>
      </w:r>
      <w:r w:rsidRPr="00F66404">
        <w:rPr>
          <w:b/>
          <w:bCs/>
        </w:rPr>
        <w:t>1</w:t>
      </w:r>
      <w:r>
        <w:t>11</w:t>
      </w:r>
      <w:r w:rsidRPr="00E96580">
        <w:rPr>
          <w:b/>
          <w:bCs/>
        </w:rPr>
        <w:t>1</w:t>
      </w:r>
      <w:r>
        <w:t>00</w:t>
      </w:r>
      <w:r w:rsidRPr="00E96580">
        <w:rPr>
          <w:b/>
          <w:bCs/>
        </w:rPr>
        <w:t>1</w:t>
      </w:r>
      <w:r>
        <w:t>1</w:t>
      </w:r>
      <w:r w:rsidRPr="00E96580">
        <w:rPr>
          <w:b/>
          <w:bCs/>
        </w:rPr>
        <w:t>1</w:t>
      </w:r>
    </w:p>
    <w:p w14:paraId="7418D112" w14:textId="77777777" w:rsidR="00F66404" w:rsidRDefault="00F66404" w:rsidP="00F66404"/>
    <w:p w14:paraId="330D2792" w14:textId="1E566978" w:rsidR="00F66404" w:rsidRPr="00F66404" w:rsidRDefault="00F66404" w:rsidP="00F66404">
      <w:r w:rsidRPr="00F66404">
        <w:t xml:space="preserve">We can easily solve this problem using recursion. The idea is to process each character of the pattern one by one and recur for the remaining pattern. If the current digit is </w:t>
      </w:r>
      <w:r w:rsidRPr="00F66404">
        <w:rPr>
          <w:rFonts w:ascii="Courier New" w:hAnsi="Courier New" w:cs="Courier New"/>
        </w:rPr>
        <w:t>0</w:t>
      </w:r>
      <w:r w:rsidRPr="00F66404">
        <w:t xml:space="preserve"> or </w:t>
      </w:r>
      <w:r w:rsidRPr="00F66404">
        <w:rPr>
          <w:rFonts w:ascii="Courier New" w:hAnsi="Courier New" w:cs="Courier New"/>
        </w:rPr>
        <w:t>1</w:t>
      </w:r>
      <w:r w:rsidRPr="00F66404">
        <w:t xml:space="preserve">, we ignore it and if the current character is a wildcard character </w:t>
      </w:r>
      <w:r w:rsidRPr="00F66404">
        <w:rPr>
          <w:rFonts w:ascii="Courier New" w:hAnsi="Courier New" w:cs="Courier New"/>
        </w:rPr>
        <w:t>‘?’</w:t>
      </w:r>
      <w:r w:rsidRPr="00F66404">
        <w:t xml:space="preserve">, we replace it with 0 </w:t>
      </w:r>
      <w:r>
        <w:t>&amp;</w:t>
      </w:r>
      <w:r w:rsidRPr="00F66404">
        <w:t xml:space="preserve"> 1</w:t>
      </w:r>
      <w:r>
        <w:t xml:space="preserve"> </w:t>
      </w:r>
      <w:r w:rsidRPr="00F66404">
        <w:t>and recur for the remaining pattern.</w:t>
      </w:r>
    </w:p>
    <w:p w14:paraId="16FE3396" w14:textId="45871F5A" w:rsidR="009F7C4E" w:rsidRPr="00567027" w:rsidRDefault="009F7C4E" w:rsidP="009F7C4E">
      <w:pPr>
        <w:pStyle w:val="Heading3"/>
      </w:pPr>
      <w:r w:rsidRPr="00567027">
        <w:rPr>
          <w:rStyle w:val="Heading3Char"/>
          <w:b/>
          <w:bCs/>
        </w:rPr>
        <w:t>Exercise</w:t>
      </w:r>
      <w:r w:rsidRPr="00567027">
        <w:t xml:space="preserve"> 2:</w:t>
      </w:r>
      <w:r w:rsidRPr="00567027">
        <w:rPr>
          <w:b w:val="0"/>
          <w:bCs w:val="0"/>
          <w:i/>
          <w:iCs/>
          <w:u w:val="none"/>
        </w:rPr>
        <w:t xml:space="preserve">  Text on 9 keys – T9</w:t>
      </w:r>
      <w:r>
        <w:rPr>
          <w:b w:val="0"/>
          <w:bCs w:val="0"/>
          <w:i/>
          <w:iCs/>
          <w:u w:val="none"/>
        </w:rPr>
        <w:t xml:space="preserve"> (from practical 08 – Exercise 2)</w:t>
      </w:r>
    </w:p>
    <w:p w14:paraId="005E62B9" w14:textId="204C8E9D" w:rsidR="009F7C4E" w:rsidRPr="00DB6A0E" w:rsidRDefault="009F7C4E" w:rsidP="009F7C4E">
      <w:r>
        <w:rPr>
          <w:noProof/>
        </w:rPr>
        <mc:AlternateContent>
          <mc:Choice Requires="wpg">
            <w:drawing>
              <wp:anchor distT="0" distB="0" distL="114300" distR="114300" simplePos="0" relativeHeight="251659264" behindDoc="0" locked="0" layoutInCell="1" allowOverlap="1" wp14:anchorId="3FFE052F" wp14:editId="0F19BBD6">
                <wp:simplePos x="0" y="0"/>
                <wp:positionH relativeFrom="column">
                  <wp:posOffset>966470</wp:posOffset>
                </wp:positionH>
                <wp:positionV relativeFrom="paragraph">
                  <wp:posOffset>1135697</wp:posOffset>
                </wp:positionV>
                <wp:extent cx="3785870" cy="1691005"/>
                <wp:effectExtent l="0" t="0" r="5080" b="4445"/>
                <wp:wrapTopAndBottom/>
                <wp:docPr id="6" name="Group 6"/>
                <wp:cNvGraphicFramePr/>
                <a:graphic xmlns:a="http://schemas.openxmlformats.org/drawingml/2006/main">
                  <a:graphicData uri="http://schemas.microsoft.com/office/word/2010/wordprocessingGroup">
                    <wpg:wgp>
                      <wpg:cNvGrpSpPr/>
                      <wpg:grpSpPr>
                        <a:xfrm>
                          <a:off x="0" y="0"/>
                          <a:ext cx="3785870" cy="1691005"/>
                          <a:chOff x="-857356" y="0"/>
                          <a:chExt cx="3786645" cy="1691005"/>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3110" cy="1338580"/>
                          </a:xfrm>
                          <a:prstGeom prst="rect">
                            <a:avLst/>
                          </a:prstGeom>
                          <a:noFill/>
                          <a:ln>
                            <a:noFill/>
                          </a:ln>
                        </pic:spPr>
                      </pic:pic>
                      <wps:wsp>
                        <wps:cNvPr id="5" name="Text Box 5"/>
                        <wps:cNvSpPr txBox="1"/>
                        <wps:spPr>
                          <a:xfrm>
                            <a:off x="-857356" y="1400175"/>
                            <a:ext cx="3786645" cy="290830"/>
                          </a:xfrm>
                          <a:prstGeom prst="rect">
                            <a:avLst/>
                          </a:prstGeom>
                          <a:solidFill>
                            <a:prstClr val="white"/>
                          </a:solidFill>
                          <a:ln>
                            <a:noFill/>
                          </a:ln>
                        </wps:spPr>
                        <wps:txbx>
                          <w:txbxContent>
                            <w:p w14:paraId="28B8CC72" w14:textId="078E04FF" w:rsidR="009F7C4E" w:rsidRPr="00FE2C12" w:rsidRDefault="009F7C4E" w:rsidP="009F7C4E">
                              <w:pPr>
                                <w:pStyle w:val="Caption"/>
                                <w:rPr>
                                  <w:b w:val="0"/>
                                  <w:bCs w:val="0"/>
                                  <w:noProof/>
                                  <w:sz w:val="24"/>
                                  <w:szCs w:val="24"/>
                                </w:rPr>
                              </w:pPr>
                              <w:bookmarkStart w:id="1" w:name="_Ref22711758"/>
                              <w:r>
                                <w:t xml:space="preserve">Figure </w:t>
                              </w:r>
                              <w:fldSimple w:instr=" SEQ Figure \* ARABIC ">
                                <w:r w:rsidR="00C72793">
                                  <w:rPr>
                                    <w:noProof/>
                                  </w:rPr>
                                  <w:t>1</w:t>
                                </w:r>
                              </w:fldSimple>
                              <w:bookmarkEnd w:id="1"/>
                              <w:r>
                                <w:t xml:space="preserve">: </w:t>
                              </w:r>
                              <w:r w:rsidRPr="00FE2C12">
                                <w:rPr>
                                  <w:b w:val="0"/>
                                  <w:bCs w:val="0"/>
                                </w:rPr>
                                <w:t xml:space="preserve">Example of a </w:t>
                              </w:r>
                              <m:oMath>
                                <m:r>
                                  <m:rPr>
                                    <m:sty m:val="bi"/>
                                  </m:rPr>
                                  <w:rPr>
                                    <w:rFonts w:ascii="Cambria Math" w:hAnsi="Cambria Math"/>
                                  </w:rPr>
                                  <m:t>3</m:t>
                                </m:r>
                                <m:r>
                                  <m:rPr>
                                    <m:sty m:val="b"/>
                                  </m:rPr>
                                  <w:rPr>
                                    <w:rFonts w:ascii="Cambria Math" w:hAnsi="Cambria Math"/>
                                  </w:rPr>
                                  <m:t>×</m:t>
                                </m:r>
                                <m:r>
                                  <m:rPr>
                                    <m:sty m:val="bi"/>
                                  </m:rPr>
                                  <w:rPr>
                                    <w:rFonts w:ascii="Cambria Math" w:hAnsi="Cambria Math"/>
                                  </w:rPr>
                                  <m:t>4</m:t>
                                </m:r>
                              </m:oMath>
                              <w:r w:rsidRPr="00FE2C12">
                                <w:rPr>
                                  <w:b w:val="0"/>
                                  <w:bCs w:val="0"/>
                                </w:rPr>
                                <w:t xml:space="preserve"> numeric keypad used for 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FFE052F" id="Group 6" o:spid="_x0000_s1026" style="position:absolute;left:0;text-align:left;margin-left:76.1pt;margin-top:89.4pt;width:298.1pt;height:133.15pt;z-index:251659264;mso-width-relative:margin;mso-height-relative:margin" coordorigin="-8573" coordsize="37866,169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0231;height:13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">
                  <v:imagedata r:id="rId11" o:title=""/>
                </v:shape>
                <v:shapetype id="_x0000_t202" coordsize="21600,21600" o:spt="202" path="m,l,21600r21600,l21600,xe">
                  <v:stroke joinstyle="miter"/>
                  <v:path gradientshapeok="t" o:connecttype="rect"/>
                </v:shapetype>
                <v:shape id="Text Box 5" o:spid="_x0000_s1028" type="#_x0000_t202" style="position:absolute;left:-8573;top:14001;width:37865;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28B8CC72" w14:textId="078E04FF" w:rsidR="009F7C4E" w:rsidRPr="00FE2C12" w:rsidRDefault="009F7C4E" w:rsidP="009F7C4E">
                        <w:pPr>
                          <w:pStyle w:val="Caption"/>
                          <w:rPr>
                            <w:b w:val="0"/>
                            <w:bCs w:val="0"/>
                            <w:noProof/>
                            <w:sz w:val="24"/>
                            <w:szCs w:val="24"/>
                          </w:rPr>
                        </w:pPr>
                        <w:bookmarkStart w:id="2" w:name="_Ref22711758"/>
                        <w:r>
                          <w:t xml:space="preserve">Figure </w:t>
                        </w:r>
                        <w:fldSimple w:instr=" SEQ Figure \* ARABIC ">
                          <w:r w:rsidR="00C72793">
                            <w:rPr>
                              <w:noProof/>
                            </w:rPr>
                            <w:t>1</w:t>
                          </w:r>
                        </w:fldSimple>
                        <w:bookmarkEnd w:id="2"/>
                        <w:r>
                          <w:t xml:space="preserve">: </w:t>
                        </w:r>
                        <w:r w:rsidRPr="00FE2C12">
                          <w:rPr>
                            <w:b w:val="0"/>
                            <w:bCs w:val="0"/>
                          </w:rPr>
                          <w:t xml:space="preserve">Example of a </w:t>
                        </w:r>
                        <m:oMath>
                          <m:r>
                            <m:rPr>
                              <m:sty m:val="bi"/>
                            </m:rPr>
                            <w:rPr>
                              <w:rFonts w:ascii="Cambria Math" w:hAnsi="Cambria Math"/>
                            </w:rPr>
                            <m:t>3</m:t>
                          </m:r>
                          <m:r>
                            <m:rPr>
                              <m:sty m:val="b"/>
                            </m:rPr>
                            <w:rPr>
                              <w:rFonts w:ascii="Cambria Math" w:hAnsi="Cambria Math"/>
                            </w:rPr>
                            <m:t>×</m:t>
                          </m:r>
                          <m:r>
                            <m:rPr>
                              <m:sty m:val="bi"/>
                            </m:rPr>
                            <w:rPr>
                              <w:rFonts w:ascii="Cambria Math" w:hAnsi="Cambria Math"/>
                            </w:rPr>
                            <m:t>4</m:t>
                          </m:r>
                        </m:oMath>
                        <w:r w:rsidRPr="00FE2C12">
                          <w:rPr>
                            <w:b w:val="0"/>
                            <w:bCs w:val="0"/>
                          </w:rPr>
                          <w:t xml:space="preserve"> numeric keypad used for T9</w:t>
                        </w:r>
                      </w:p>
                    </w:txbxContent>
                  </v:textbox>
                </v:shape>
                <w10:wrap type="topAndBottom"/>
              </v:group>
            </w:pict>
          </mc:Fallback>
        </mc:AlternateContent>
      </w:r>
      <w:r>
        <w:t xml:space="preserve">T9, which stands for </w:t>
      </w:r>
      <w:r w:rsidRPr="00227794">
        <w:rPr>
          <w:b/>
          <w:bCs/>
        </w:rPr>
        <w:t>Text on 9 keys</w:t>
      </w:r>
      <w:r>
        <w:t xml:space="preserve">, is a predictive text technology for mobile phones, specifically those that contain a 3x4 numeric keypad as shown in </w:t>
      </w:r>
      <w:r>
        <w:fldChar w:fldCharType="begin"/>
      </w:r>
      <w:r>
        <w:instrText xml:space="preserve"> REF _Ref22711758 \h </w:instrText>
      </w:r>
      <w:r>
        <w:fldChar w:fldCharType="separate"/>
      </w:r>
      <w:r w:rsidR="00C72793">
        <w:t xml:space="preserve">Figure </w:t>
      </w:r>
      <w:r w:rsidR="00C72793">
        <w:rPr>
          <w:noProof/>
        </w:rPr>
        <w:t>1</w:t>
      </w:r>
      <w:r>
        <w:fldChar w:fldCharType="end"/>
      </w:r>
      <w:r>
        <w:t>. T9’s objective is to make it easier to type text messages. It allows words to be entered by a single keypress for each letter, as opposed to the multi-tap approach used in conventional mobile phone text entry, in which several letters are associated with each key, and selecting one letter often requires multiple keypresses.</w:t>
      </w:r>
    </w:p>
    <w:p w14:paraId="18215C46" w14:textId="31B18F0F" w:rsidR="00F66404" w:rsidRDefault="009F7C4E" w:rsidP="00F66404">
      <w:r w:rsidRPr="009F7C4E">
        <w:t xml:space="preserve">Given a sequence of numbers between [2-9], </w:t>
      </w:r>
      <w:r>
        <w:t xml:space="preserve">return a </w:t>
      </w:r>
      <w:r>
        <w:rPr>
          <w:b/>
          <w:bCs/>
        </w:rPr>
        <w:t>set</w:t>
      </w:r>
      <w:r w:rsidRPr="009F7C4E">
        <w:t xml:space="preserve"> </w:t>
      </w:r>
      <w:r>
        <w:t xml:space="preserve">of </w:t>
      </w:r>
      <w:r w:rsidRPr="009F7C4E">
        <w:t xml:space="preserve">all possible combinations of words formed from </w:t>
      </w:r>
      <w:r>
        <w:t xml:space="preserve">the mobile </w:t>
      </w:r>
      <w:r w:rsidR="00441364">
        <w:t xml:space="preserve">keypad shown in </w:t>
      </w:r>
      <w:r w:rsidR="00441364">
        <w:fldChar w:fldCharType="begin"/>
      </w:r>
      <w:r w:rsidR="00441364">
        <w:instrText xml:space="preserve"> REF _Ref22711758 \h </w:instrText>
      </w:r>
      <w:r w:rsidR="00441364">
        <w:fldChar w:fldCharType="separate"/>
      </w:r>
      <w:r w:rsidR="00C72793">
        <w:t xml:space="preserve">Figure </w:t>
      </w:r>
      <w:r w:rsidR="00C72793">
        <w:rPr>
          <w:noProof/>
        </w:rPr>
        <w:t>1</w:t>
      </w:r>
      <w:r w:rsidR="00441364">
        <w:fldChar w:fldCharType="end"/>
      </w:r>
      <w:r w:rsidR="00441364">
        <w:t>. The mobile keypad is store in a dictionary as shown below:</w:t>
      </w:r>
    </w:p>
    <w:p w14:paraId="01292488" w14:textId="77777777" w:rsidR="00441364" w:rsidRDefault="00441364" w:rsidP="00441364">
      <w:pPr>
        <w:pStyle w:val="CodeFormat"/>
        <w:ind w:left="720"/>
      </w:pPr>
      <w:r>
        <w:t>t9_keypad = {’2’:[’a’,’b’,’c’], ’3’:[’d’,’e’,’f’],</w:t>
      </w:r>
    </w:p>
    <w:p w14:paraId="226B1A33" w14:textId="77777777" w:rsidR="00441364" w:rsidRDefault="00441364" w:rsidP="00441364">
      <w:pPr>
        <w:pStyle w:val="CodeFormat"/>
        <w:ind w:left="720"/>
      </w:pPr>
      <w:r>
        <w:t xml:space="preserve">             ’4’:[’g’,’h’,’i’], ’5’:[’j’,’k’,’l’],</w:t>
      </w:r>
    </w:p>
    <w:p w14:paraId="01D8D120" w14:textId="77777777" w:rsidR="00441364" w:rsidRDefault="00441364" w:rsidP="00441364">
      <w:pPr>
        <w:pStyle w:val="CodeFormat"/>
        <w:ind w:left="720"/>
      </w:pPr>
      <w:r>
        <w:t xml:space="preserve">             ’6’:[’m’,’n’,’o’], ’7’:[’p’,’q’,’r’,’s’],</w:t>
      </w:r>
    </w:p>
    <w:p w14:paraId="75DB793F" w14:textId="77777777" w:rsidR="00441364" w:rsidRDefault="00441364" w:rsidP="00441364">
      <w:pPr>
        <w:pStyle w:val="CodeFormat"/>
        <w:ind w:left="720"/>
      </w:pPr>
      <w:r>
        <w:t xml:space="preserve">             ’8’:[’t’,’u’,’v’], ’9’:[’w’,’x’,’y’,’z’]}</w:t>
      </w:r>
    </w:p>
    <w:p w14:paraId="430282F3" w14:textId="4A21E486" w:rsidR="00441364" w:rsidRPr="00441364" w:rsidRDefault="00441364" w:rsidP="00F66404">
      <w:r>
        <w:t xml:space="preserve">Given the digits </w:t>
      </w:r>
      <w:r w:rsidRPr="00441364">
        <w:rPr>
          <w:rFonts w:ascii="Courier New" w:hAnsi="Courier New" w:cs="Courier New"/>
        </w:rPr>
        <w:t>'24'</w:t>
      </w:r>
      <w:r>
        <w:t xml:space="preserve"> the function  </w:t>
      </w:r>
      <w:r w:rsidRPr="00441364">
        <w:rPr>
          <w:rFonts w:ascii="Courier New" w:hAnsi="Courier New" w:cs="Courier New"/>
        </w:rPr>
        <w:t>allwords(digits</w:t>
      </w:r>
      <w:r w:rsidR="00650030">
        <w:rPr>
          <w:rFonts w:ascii="Courier New" w:hAnsi="Courier New" w:cs="Courier New"/>
        </w:rPr>
        <w:t>, keypad</w:t>
      </w:r>
      <w:r w:rsidRPr="00441364">
        <w:rPr>
          <w:rFonts w:ascii="Courier New" w:hAnsi="Courier New" w:cs="Courier New"/>
        </w:rPr>
        <w:t>)</w:t>
      </w:r>
      <w:r>
        <w:t xml:space="preserve"> should return the set of 9</w:t>
      </w:r>
      <w:bookmarkStart w:id="3" w:name="_GoBack"/>
      <w:bookmarkEnd w:id="3"/>
      <w:r>
        <w:t xml:space="preserve"> elements </w:t>
      </w:r>
      <w:r w:rsidRPr="00441364">
        <w:rPr>
          <w:rFonts w:ascii="Courier New" w:hAnsi="Courier New" w:cs="Courier New"/>
        </w:rPr>
        <w:t>{'AG', 'AH', 'AI', 'BG'</w:t>
      </w:r>
      <w:r>
        <w:rPr>
          <w:rFonts w:ascii="Courier New" w:hAnsi="Courier New" w:cs="Courier New"/>
        </w:rPr>
        <w:t xml:space="preserve">, </w:t>
      </w:r>
      <w:r w:rsidRPr="00441364">
        <w:rPr>
          <w:rFonts w:ascii="Courier New" w:hAnsi="Courier New" w:cs="Courier New"/>
        </w:rPr>
        <w:t>'</w:t>
      </w:r>
      <w:r>
        <w:rPr>
          <w:rFonts w:ascii="Courier New" w:hAnsi="Courier New" w:cs="Courier New"/>
        </w:rPr>
        <w:t>BH</w:t>
      </w:r>
      <w:r w:rsidRPr="00441364">
        <w:rPr>
          <w:rFonts w:ascii="Courier New" w:hAnsi="Courier New" w:cs="Courier New"/>
        </w:rPr>
        <w:t>'</w:t>
      </w:r>
      <w:r>
        <w:rPr>
          <w:rFonts w:ascii="Courier New" w:hAnsi="Courier New" w:cs="Courier New"/>
        </w:rPr>
        <w:t xml:space="preserve">, </w:t>
      </w:r>
      <w:r w:rsidRPr="00441364">
        <w:rPr>
          <w:rFonts w:ascii="Courier New" w:hAnsi="Courier New" w:cs="Courier New"/>
        </w:rPr>
        <w:t>'</w:t>
      </w:r>
      <w:r>
        <w:rPr>
          <w:rFonts w:ascii="Courier New" w:hAnsi="Courier New" w:cs="Courier New"/>
        </w:rPr>
        <w:t>BI</w:t>
      </w:r>
      <w:r w:rsidRPr="00441364">
        <w:rPr>
          <w:rFonts w:ascii="Courier New" w:hAnsi="Courier New" w:cs="Courier New"/>
        </w:rPr>
        <w:t>'</w:t>
      </w:r>
      <w:r>
        <w:rPr>
          <w:rFonts w:ascii="Courier New" w:hAnsi="Courier New" w:cs="Courier New"/>
        </w:rPr>
        <w:t xml:space="preserve">, </w:t>
      </w:r>
      <w:r w:rsidRPr="00441364">
        <w:rPr>
          <w:rFonts w:ascii="Courier New" w:hAnsi="Courier New" w:cs="Courier New"/>
        </w:rPr>
        <w:t>'</w:t>
      </w:r>
      <w:r>
        <w:rPr>
          <w:rFonts w:ascii="Courier New" w:hAnsi="Courier New" w:cs="Courier New"/>
        </w:rPr>
        <w:t>CG</w:t>
      </w:r>
      <w:r w:rsidRPr="00441364">
        <w:rPr>
          <w:rFonts w:ascii="Courier New" w:hAnsi="Courier New" w:cs="Courier New"/>
        </w:rPr>
        <w:t>'</w:t>
      </w:r>
      <w:r>
        <w:rPr>
          <w:rFonts w:ascii="Courier New" w:hAnsi="Courier New" w:cs="Courier New"/>
        </w:rPr>
        <w:t xml:space="preserve">, </w:t>
      </w:r>
      <w:r w:rsidRPr="00441364">
        <w:rPr>
          <w:rFonts w:ascii="Courier New" w:hAnsi="Courier New" w:cs="Courier New"/>
        </w:rPr>
        <w:t>'</w:t>
      </w:r>
      <w:r>
        <w:rPr>
          <w:rFonts w:ascii="Courier New" w:hAnsi="Courier New" w:cs="Courier New"/>
        </w:rPr>
        <w:t>CH</w:t>
      </w:r>
      <w:r w:rsidRPr="00441364">
        <w:rPr>
          <w:rFonts w:ascii="Courier New" w:hAnsi="Courier New" w:cs="Courier New"/>
        </w:rPr>
        <w:t>'</w:t>
      </w:r>
      <w:r>
        <w:rPr>
          <w:rFonts w:ascii="Courier New" w:hAnsi="Courier New" w:cs="Courier New"/>
        </w:rPr>
        <w:t xml:space="preserve">, </w:t>
      </w:r>
      <w:r w:rsidRPr="00441364">
        <w:rPr>
          <w:rFonts w:ascii="Courier New" w:hAnsi="Courier New" w:cs="Courier New"/>
        </w:rPr>
        <w:t>'</w:t>
      </w:r>
      <w:r>
        <w:rPr>
          <w:rFonts w:ascii="Courier New" w:hAnsi="Courier New" w:cs="Courier New"/>
        </w:rPr>
        <w:t>CI</w:t>
      </w:r>
      <w:r w:rsidRPr="00441364">
        <w:rPr>
          <w:rFonts w:ascii="Courier New" w:hAnsi="Courier New" w:cs="Courier New"/>
        </w:rPr>
        <w:t>'</w:t>
      </w:r>
      <w:r>
        <w:rPr>
          <w:rFonts w:ascii="Courier New" w:hAnsi="Courier New" w:cs="Courier New"/>
        </w:rPr>
        <w:t>}</w:t>
      </w:r>
      <w:r>
        <w:t>.</w:t>
      </w:r>
    </w:p>
    <w:p w14:paraId="01DDDD21" w14:textId="77777777" w:rsidR="00441364" w:rsidRDefault="00441364">
      <w:pPr>
        <w:spacing w:line="276" w:lineRule="auto"/>
        <w:jc w:val="left"/>
        <w:rPr>
          <w:rFonts w:asciiTheme="majorHAnsi" w:eastAsiaTheme="majorEastAsia" w:hAnsiTheme="majorHAnsi" w:cstheme="majorBidi"/>
          <w:b/>
          <w:bCs/>
          <w:color w:val="243F60" w:themeColor="accent1" w:themeShade="7F"/>
          <w:u w:val="single"/>
        </w:rPr>
      </w:pPr>
      <w:r>
        <w:br w:type="page"/>
      </w:r>
    </w:p>
    <w:p w14:paraId="1DFAA34F" w14:textId="43D9494D" w:rsidR="00707463" w:rsidRPr="00441364" w:rsidRDefault="00707463" w:rsidP="00565813">
      <w:pPr>
        <w:pStyle w:val="Heading3"/>
      </w:pPr>
      <w:r w:rsidRPr="00441364">
        <w:lastRenderedPageBreak/>
        <w:t xml:space="preserve">Exercise </w:t>
      </w:r>
      <w:r w:rsidR="00441364">
        <w:t>3</w:t>
      </w:r>
      <w:r w:rsidRPr="00441364">
        <w:t>:</w:t>
      </w:r>
    </w:p>
    <w:p w14:paraId="4DCC91A6" w14:textId="224544FE" w:rsidR="00707463" w:rsidRDefault="00707463" w:rsidP="00707463">
      <w:r>
        <w:t>W</w:t>
      </w:r>
      <w:r w:rsidRPr="00707463">
        <w:t xml:space="preserve">e are given a set of items, each with a weight and a value and we need to determine the number of each item to include in a collection </w:t>
      </w:r>
      <w:r w:rsidR="00710057">
        <w:t xml:space="preserve">(a bag for example) </w:t>
      </w:r>
      <w:r w:rsidRPr="00707463">
        <w:t>so that the total weight is less than or equal to a given limit and the total value is as large as possible.</w:t>
      </w:r>
      <w:r>
        <w:t xml:space="preserve"> In addition, the items are indivisible; we can either take an item or not. </w:t>
      </w:r>
      <w:r w:rsidR="00710057">
        <w:t xml:space="preserve">Note that there might be more than one item with same value and same weight. </w:t>
      </w:r>
      <w:r>
        <w:t>For example,</w:t>
      </w:r>
    </w:p>
    <w:p w14:paraId="5D4D0544" w14:textId="70B87B38" w:rsidR="00707463" w:rsidRDefault="00707463" w:rsidP="00707463">
      <w:pPr>
        <w:pStyle w:val="CodeFormat"/>
      </w:pPr>
      <w:r w:rsidRPr="00707463">
        <w:rPr>
          <w:b/>
          <w:bCs/>
        </w:rPr>
        <w:t>Input</w:t>
      </w:r>
      <w:r>
        <w:t>:</w:t>
      </w:r>
    </w:p>
    <w:p w14:paraId="6ECFF384" w14:textId="3072913D" w:rsidR="00707463" w:rsidRDefault="00707463" w:rsidP="00707463">
      <w:pPr>
        <w:pStyle w:val="CodeFormat"/>
      </w:pPr>
      <w:r>
        <w:t>value = [20, 5, 5, 10, 40, 15, 25]</w:t>
      </w:r>
    </w:p>
    <w:p w14:paraId="3ABE0BC9" w14:textId="462D063B" w:rsidR="00707463" w:rsidRDefault="00707463" w:rsidP="00707463">
      <w:pPr>
        <w:pStyle w:val="CodeFormat"/>
      </w:pPr>
      <w:r>
        <w:t>weight = [1, 2, 2,  3,  8,  7,  4]</w:t>
      </w:r>
    </w:p>
    <w:p w14:paraId="27D6E92D" w14:textId="73C1034A" w:rsidR="00707463" w:rsidRDefault="00707463" w:rsidP="00707463">
      <w:pPr>
        <w:pStyle w:val="CodeFormat"/>
      </w:pPr>
      <w:r>
        <w:t>max_weight = 10</w:t>
      </w:r>
    </w:p>
    <w:p w14:paraId="4F9F89FF" w14:textId="77777777" w:rsidR="00707463" w:rsidRDefault="00707463" w:rsidP="00707463">
      <w:pPr>
        <w:pStyle w:val="CodeFormat"/>
      </w:pPr>
    </w:p>
    <w:p w14:paraId="7ABC1DF0" w14:textId="3A91493C" w:rsidR="00707463" w:rsidRDefault="00707463" w:rsidP="00707463">
      <w:pPr>
        <w:pStyle w:val="CodeFormat"/>
      </w:pPr>
      <w:r w:rsidRPr="00707463">
        <w:rPr>
          <w:b/>
          <w:bCs/>
        </w:rPr>
        <w:t>Output</w:t>
      </w:r>
      <w:r>
        <w:t>: 60</w:t>
      </w:r>
    </w:p>
    <w:p w14:paraId="1DD5820A" w14:textId="67CA3914" w:rsidR="00707463" w:rsidRDefault="00707463" w:rsidP="00707463">
      <w:pPr>
        <w:pStyle w:val="CodeFormat"/>
      </w:pPr>
      <w:r>
        <w:t>value = 20 + 40 = 60</w:t>
      </w:r>
    </w:p>
    <w:p w14:paraId="22EA8B3B" w14:textId="460BB3D5" w:rsidR="00707463" w:rsidRDefault="00707463" w:rsidP="00707463">
      <w:pPr>
        <w:pStyle w:val="CodeFormat"/>
      </w:pPr>
      <w:r>
        <w:t>weight = 1 + 8 = 9</w:t>
      </w:r>
    </w:p>
    <w:p w14:paraId="6968B895" w14:textId="77777777" w:rsidR="00707463" w:rsidRDefault="00707463" w:rsidP="00707463"/>
    <w:p w14:paraId="15E92EA9" w14:textId="0C3457DE" w:rsidR="00707463" w:rsidRDefault="00707463" w:rsidP="00707463">
      <w:r>
        <w:t xml:space="preserve">The idea is to use </w:t>
      </w:r>
      <w:r w:rsidRPr="00707463">
        <w:rPr>
          <w:b/>
          <w:bCs/>
        </w:rPr>
        <w:t>recursion</w:t>
      </w:r>
      <w:r>
        <w:t xml:space="preserve"> to solve this problem. For each item, there are two possibilities </w:t>
      </w:r>
    </w:p>
    <w:p w14:paraId="10DB4F2F" w14:textId="5E758B04" w:rsidR="00707463" w:rsidRDefault="00707463" w:rsidP="00D0780C">
      <w:pPr>
        <w:pStyle w:val="ListParagraph"/>
        <w:numPr>
          <w:ilvl w:val="0"/>
          <w:numId w:val="7"/>
        </w:numPr>
      </w:pPr>
      <w:r>
        <w:t>We include current item in the bag and recur for remaining items with decreased capacity of the bag. If the capacity becomes negative, do not recur or return -INFINITY.</w:t>
      </w:r>
    </w:p>
    <w:p w14:paraId="1FEC0567" w14:textId="4EB27C7A" w:rsidR="00707463" w:rsidRDefault="00707463" w:rsidP="00707463">
      <w:pPr>
        <w:pStyle w:val="ListParagraph"/>
        <w:numPr>
          <w:ilvl w:val="0"/>
          <w:numId w:val="7"/>
        </w:numPr>
      </w:pPr>
      <w:r>
        <w:t xml:space="preserve">We exclude current item from </w:t>
      </w:r>
      <w:r w:rsidR="00710057">
        <w:t>the bag</w:t>
      </w:r>
      <w:r>
        <w:t xml:space="preserve"> and recur for remaining items</w:t>
      </w:r>
    </w:p>
    <w:p w14:paraId="64D8D314" w14:textId="3E86BB0A" w:rsidR="00707463" w:rsidRDefault="00707463" w:rsidP="00707463">
      <w:r>
        <w:t xml:space="preserve">Finally, we return maximum value we get by including or excluding current item. The base case of the recursion would be when no items are </w:t>
      </w:r>
      <w:r w:rsidR="00710057">
        <w:t>left,</w:t>
      </w:r>
      <w:r>
        <w:t xml:space="preserve"> or capacity becomes 0.</w:t>
      </w:r>
    </w:p>
    <w:p w14:paraId="15B6669A" w14:textId="77777777" w:rsidR="00707463" w:rsidRPr="00707463" w:rsidRDefault="00707463" w:rsidP="00707463"/>
    <w:bookmarkEnd w:id="0"/>
    <w:p w14:paraId="513071E4" w14:textId="25F98035" w:rsidR="00565813" w:rsidRDefault="00565813" w:rsidP="00565813">
      <w:pPr>
        <w:pStyle w:val="Heading3"/>
      </w:pPr>
      <w:r>
        <w:t>Problem:</w:t>
      </w:r>
      <w:r w:rsidRPr="00565813">
        <w:rPr>
          <w:b w:val="0"/>
          <w:bCs w:val="0"/>
          <w:i/>
          <w:iCs/>
          <w:u w:val="none"/>
        </w:rPr>
        <w:t xml:space="preserve"> Introduction to the Predator Prey Problem</w:t>
      </w:r>
    </w:p>
    <w:p w14:paraId="4A8E17E3" w14:textId="77777777" w:rsidR="00565813" w:rsidRDefault="00565813" w:rsidP="00565813">
      <w:r>
        <w:t>The predator problem is a simulation that attempts to predict the relationship in populations between a population of foxes and rabbits isolated on an island.</w:t>
      </w:r>
    </w:p>
    <w:p w14:paraId="4837340F" w14:textId="77777777" w:rsidR="00565813" w:rsidRDefault="00565813" w:rsidP="00565813">
      <w:pPr>
        <w:pStyle w:val="Heading4"/>
      </w:pPr>
      <w:r>
        <w:t>Objectives:</w:t>
      </w:r>
    </w:p>
    <w:p w14:paraId="08D50010" w14:textId="77777777" w:rsidR="00565813" w:rsidRDefault="00565813" w:rsidP="00565813">
      <w:r w:rsidRPr="00C42094">
        <w:t>To investigate how populations are affected by predator-prey relationships over several</w:t>
      </w:r>
      <w:r>
        <w:t xml:space="preserve"> generations.</w:t>
      </w:r>
    </w:p>
    <w:p w14:paraId="6E702CC4" w14:textId="77777777" w:rsidR="00565813" w:rsidRDefault="00565813" w:rsidP="00565813">
      <w:pPr>
        <w:pStyle w:val="Heading4"/>
      </w:pPr>
      <w:r>
        <w:t>Assumptions:</w:t>
      </w:r>
    </w:p>
    <w:p w14:paraId="60725BEE" w14:textId="77777777" w:rsidR="00565813" w:rsidRDefault="00565813" w:rsidP="00565813">
      <w:pPr>
        <w:pStyle w:val="ListParagraph"/>
        <w:numPr>
          <w:ilvl w:val="0"/>
          <w:numId w:val="4"/>
        </w:numPr>
      </w:pPr>
      <w:r>
        <w:t>Rabbits only die by being eaten by foxes</w:t>
      </w:r>
    </w:p>
    <w:p w14:paraId="1E3D95B3" w14:textId="77777777" w:rsidR="00565813" w:rsidRDefault="00565813" w:rsidP="00565813">
      <w:pPr>
        <w:pStyle w:val="ListParagraph"/>
        <w:numPr>
          <w:ilvl w:val="0"/>
          <w:numId w:val="4"/>
        </w:numPr>
      </w:pPr>
      <w:r>
        <w:t>Foxes only die from natural causes.</w:t>
      </w:r>
    </w:p>
    <w:p w14:paraId="3BA4BE82" w14:textId="77777777" w:rsidR="00565813" w:rsidRDefault="00565813" w:rsidP="00565813">
      <w:pPr>
        <w:pStyle w:val="ListParagraph"/>
        <w:numPr>
          <w:ilvl w:val="0"/>
          <w:numId w:val="4"/>
        </w:numPr>
      </w:pPr>
      <w:r>
        <w:t>The interaction between Foxes and Rabbits can be described by a function.</w:t>
      </w:r>
    </w:p>
    <w:p w14:paraId="5E547F08" w14:textId="77777777" w:rsidR="00441364" w:rsidRDefault="00441364">
      <w:pPr>
        <w:spacing w:line="276" w:lineRule="auto"/>
        <w:jc w:val="left"/>
        <w:rPr>
          <w:rFonts w:asciiTheme="majorHAnsi" w:eastAsiaTheme="majorEastAsia" w:hAnsiTheme="majorHAnsi" w:cstheme="majorBidi"/>
          <w:i/>
          <w:iCs/>
          <w:color w:val="365F91" w:themeColor="accent1" w:themeShade="BF"/>
        </w:rPr>
      </w:pPr>
      <w:r>
        <w:br w:type="page"/>
      </w:r>
    </w:p>
    <w:p w14:paraId="3A2D49D5" w14:textId="3239613F" w:rsidR="00565813" w:rsidRDefault="00565813" w:rsidP="00565813">
      <w:pPr>
        <w:pStyle w:val="Heading4"/>
      </w:pPr>
      <w:r>
        <w:lastRenderedPageBreak/>
        <w:t>Populations</w:t>
      </w:r>
    </w:p>
    <w:p w14:paraId="76764A97" w14:textId="77777777" w:rsidR="00565813" w:rsidRDefault="00565813" w:rsidP="00565813">
      <w:r>
        <w:t>For Rabbit Populations if no foxes were present the new rabbit population is calculated from the previous population by the following equation.</w:t>
      </w:r>
    </w:p>
    <w:p w14:paraId="3318775F" w14:textId="77777777" w:rsidR="00565813" w:rsidRPr="00C42094" w:rsidRDefault="004C1A0A" w:rsidP="00565813">
      <w:pPr>
        <w:rPr>
          <w:rFonts w:ascii="Cambria Math" w:hAnsi="Cambria Math"/>
          <w:oMath/>
        </w:rPr>
      </w:pPr>
      <m:oMathPara>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R</m:t>
                  </m:r>
                </m:e>
                <m:sub>
                  <m:r>
                    <w:rPr>
                      <w:rFonts w:ascii="Cambria Math" w:hAnsi="Cambria Math"/>
                    </w:rPr>
                    <m:t>n</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n-1</m:t>
                      </m:r>
                    </m:e>
                  </m:d>
                </m:sub>
              </m:sSub>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n-1</m:t>
                      </m:r>
                    </m:e>
                  </m:d>
                </m:sub>
              </m:sSub>
            </m:sub>
          </m:sSub>
        </m:oMath>
      </m:oMathPara>
    </w:p>
    <w:p w14:paraId="4CA83C5F" w14:textId="77777777" w:rsidR="00565813" w:rsidRDefault="00565813" w:rsidP="00565813">
      <w:r>
        <w:t>where :</w:t>
      </w:r>
    </w:p>
    <w:p w14:paraId="6D20DF93" w14:textId="77777777" w:rsidR="00565813" w:rsidRDefault="004C1A0A" w:rsidP="00565813">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R</m:t>
                </m:r>
              </m:e>
              <m:sub>
                <m:r>
                  <w:rPr>
                    <w:rFonts w:ascii="Cambria Math" w:hAnsi="Cambria Math"/>
                  </w:rPr>
                  <m:t>n</m:t>
                </m:r>
              </m:sub>
            </m:sSub>
          </m:sub>
        </m:sSub>
      </m:oMath>
      <w:r w:rsidR="00565813">
        <w:t xml:space="preserve"> is the new rabbit population after n generations</w:t>
      </w:r>
    </w:p>
    <w:p w14:paraId="212E0D28" w14:textId="77777777" w:rsidR="00565813" w:rsidRDefault="004C1A0A" w:rsidP="00565813">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R</m:t>
                </m:r>
              </m:e>
              <m:sub>
                <m:r>
                  <w:rPr>
                    <w:rFonts w:ascii="Cambria Math" w:hAnsi="Cambria Math"/>
                  </w:rPr>
                  <m:t>(n-1)</m:t>
                </m:r>
              </m:sub>
            </m:sSub>
          </m:sub>
        </m:sSub>
      </m:oMath>
      <w:r w:rsidR="00565813">
        <w:t xml:space="preserve"> is the beginning rabbit population at generation n-1</w:t>
      </w:r>
    </w:p>
    <w:p w14:paraId="7EBB69A8" w14:textId="77777777" w:rsidR="00565813" w:rsidRDefault="004C1A0A" w:rsidP="00565813">
      <m:oMath>
        <m:sSub>
          <m:sSubPr>
            <m:ctrlPr>
              <w:rPr>
                <w:rFonts w:ascii="Cambria Math" w:hAnsi="Cambria Math"/>
                <w:i/>
              </w:rPr>
            </m:ctrlPr>
          </m:sSubPr>
          <m:e>
            <m:r>
              <w:rPr>
                <w:rFonts w:ascii="Cambria Math" w:hAnsi="Cambria Math"/>
              </w:rPr>
              <m:t>B</m:t>
            </m:r>
          </m:e>
          <m:sub>
            <m:r>
              <w:rPr>
                <w:rFonts w:ascii="Cambria Math" w:hAnsi="Cambria Math"/>
              </w:rPr>
              <m:t>R</m:t>
            </m:r>
          </m:sub>
        </m:sSub>
      </m:oMath>
      <w:r w:rsidR="00565813">
        <w:t xml:space="preserve"> is the Birth Rate for Rabbits</w:t>
      </w:r>
    </w:p>
    <w:p w14:paraId="76D13FB9" w14:textId="77777777" w:rsidR="00565813" w:rsidRDefault="00565813" w:rsidP="00565813">
      <w:r>
        <w:t>(Under these conditions the rabbit population would continually increase.)</w:t>
      </w:r>
    </w:p>
    <w:p w14:paraId="54869969" w14:textId="77777777" w:rsidR="00565813" w:rsidRDefault="00565813" w:rsidP="00565813">
      <w:r>
        <w:t>For populations if no hunters are present the new fox population is calculated from the previous population by the following equation:</w:t>
      </w:r>
    </w:p>
    <w:p w14:paraId="4AB83F10" w14:textId="77777777" w:rsidR="00565813" w:rsidRPr="00C42094" w:rsidRDefault="004C1A0A" w:rsidP="00565813">
      <w:pPr>
        <w:rPr>
          <w:rFonts w:ascii="Cambria Math" w:hAnsi="Cambria Math"/>
          <w:oMath/>
        </w:rPr>
      </w:pPr>
      <m:oMathPara>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F</m:t>
                  </m:r>
                </m:e>
                <m:sub>
                  <m:r>
                    <w:rPr>
                      <w:rFonts w:ascii="Cambria Math" w:hAnsi="Cambria Math"/>
                    </w:rPr>
                    <m:t>n</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F</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F</m:t>
                  </m:r>
                </m:e>
                <m:sub>
                  <m:r>
                    <w:rPr>
                      <w:rFonts w:ascii="Cambria Math" w:hAnsi="Cambria Math"/>
                    </w:rPr>
                    <m:t>n-1</m:t>
                  </m:r>
                </m:sub>
              </m:sSub>
            </m:sub>
          </m:sSub>
        </m:oMath>
      </m:oMathPara>
    </w:p>
    <w:p w14:paraId="19583490" w14:textId="77777777" w:rsidR="00565813" w:rsidRDefault="00565813" w:rsidP="00565813">
      <w:r>
        <w:t>where:</w:t>
      </w:r>
    </w:p>
    <w:p w14:paraId="67E5336E" w14:textId="77777777" w:rsidR="00565813" w:rsidRDefault="004C1A0A" w:rsidP="00565813">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F</m:t>
                </m:r>
              </m:e>
              <m:sub>
                <m:r>
                  <w:rPr>
                    <w:rFonts w:ascii="Cambria Math" w:hAnsi="Cambria Math"/>
                  </w:rPr>
                  <m:t>n</m:t>
                </m:r>
              </m:sub>
            </m:sSub>
          </m:sub>
        </m:sSub>
      </m:oMath>
      <w:r w:rsidR="00565813">
        <w:t xml:space="preserve"> is the new fox population after n generations</w:t>
      </w:r>
    </w:p>
    <w:p w14:paraId="5EF2E8DD" w14:textId="77777777" w:rsidR="00565813" w:rsidRDefault="004C1A0A" w:rsidP="00565813">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F</m:t>
                </m:r>
              </m:e>
              <m:sub>
                <m:r>
                  <w:rPr>
                    <w:rFonts w:ascii="Cambria Math" w:hAnsi="Cambria Math"/>
                  </w:rPr>
                  <m:t>n-1</m:t>
                </m:r>
              </m:sub>
            </m:sSub>
          </m:sub>
        </m:sSub>
      </m:oMath>
      <w:r w:rsidR="00565813">
        <w:t xml:space="preserve"> is the beginning fox population at generation n-1</w:t>
      </w:r>
    </w:p>
    <w:p w14:paraId="27DC4153" w14:textId="77777777" w:rsidR="00565813" w:rsidRDefault="004C1A0A" w:rsidP="00565813">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565813">
        <w:t xml:space="preserve"> is the Death Rate for Foxes</w:t>
      </w:r>
    </w:p>
    <w:p w14:paraId="47C2DB3A" w14:textId="77777777" w:rsidR="00565813" w:rsidRDefault="00565813" w:rsidP="00565813">
      <w:r>
        <w:t>(Under these conditions the fox population only will decrease.)</w:t>
      </w:r>
    </w:p>
    <w:p w14:paraId="3EB87F78" w14:textId="77777777" w:rsidR="00565813" w:rsidRDefault="00565813" w:rsidP="00565813">
      <w:r>
        <w:t>When foxes can eat rabbits the population equations have another term to describe the interaction. The population of Rabbits is the same as above with a loss of population due to foxes:</w:t>
      </w:r>
    </w:p>
    <w:p w14:paraId="46FEFEBA" w14:textId="77777777" w:rsidR="00565813" w:rsidRPr="007F372B" w:rsidRDefault="004C1A0A" w:rsidP="00565813">
      <w:pPr>
        <w:rPr>
          <w:rFonts w:ascii="Cambria Math" w:hAnsi="Cambria Math"/>
          <w:oMath/>
        </w:rPr>
      </w:pPr>
      <m:oMathPara>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R</m:t>
                  </m:r>
                </m:e>
                <m:sub>
                  <m:r>
                    <w:rPr>
                      <w:rFonts w:ascii="Cambria Math" w:hAnsi="Cambria Math"/>
                    </w:rPr>
                    <m:t>n</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R</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R</m:t>
                  </m:r>
                </m:e>
                <m:sub>
                  <m:r>
                    <w:rPr>
                      <w:rFonts w:ascii="Cambria Math" w:hAnsi="Cambria Math"/>
                    </w:rPr>
                    <m:t>n-1</m:t>
                  </m:r>
                </m:sub>
              </m:sSub>
            </m:sub>
          </m:sSub>
          <m:r>
            <w:rPr>
              <w:rFonts w:ascii="Cambria Math" w:hAnsi="Cambria Math"/>
            </w:rPr>
            <m:t xml:space="preserve">- A*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R</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F</m:t>
                  </m:r>
                </m:e>
                <m:sub>
                  <m:r>
                    <w:rPr>
                      <w:rFonts w:ascii="Cambria Math" w:hAnsi="Cambria Math"/>
                    </w:rPr>
                    <m:t>n-1</m:t>
                  </m:r>
                </m:sub>
              </m:sSub>
            </m:sub>
          </m:sSub>
        </m:oMath>
      </m:oMathPara>
    </w:p>
    <w:p w14:paraId="3F7F0122" w14:textId="77777777" w:rsidR="00565813" w:rsidRDefault="00565813" w:rsidP="00565813">
      <w:r>
        <w:t>where:</w:t>
      </w:r>
    </w:p>
    <w:p w14:paraId="065B4DD9" w14:textId="77777777" w:rsidR="00565813" w:rsidRDefault="00565813" w:rsidP="00565813">
      <w:r w:rsidRPr="00565813">
        <w:rPr>
          <w:b/>
          <w:bCs/>
          <w:i/>
          <w:iCs/>
        </w:rPr>
        <w:t>A</w:t>
      </w:r>
      <w:r>
        <w:t xml:space="preserve"> is the interaction constant between the foxes and the rabbits</w:t>
      </w:r>
    </w:p>
    <w:p w14:paraId="77C61ECC" w14:textId="77777777" w:rsidR="00565813" w:rsidRDefault="00565813" w:rsidP="00565813">
      <w:r>
        <w:t>The population of foxes is increased with the addition of the interaction term:</w:t>
      </w:r>
    </w:p>
    <w:p w14:paraId="06987552" w14:textId="77777777" w:rsidR="00565813" w:rsidRDefault="004C1A0A" w:rsidP="00565813">
      <m:oMathPara>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F</m:t>
                  </m:r>
                </m:e>
                <m:sub>
                  <m:r>
                    <w:rPr>
                      <w:rFonts w:ascii="Cambria Math" w:hAnsi="Cambria Math"/>
                    </w:rPr>
                    <m:t>n</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F</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F</m:t>
                  </m:r>
                </m:e>
                <m:sub>
                  <m:r>
                    <w:rPr>
                      <w:rFonts w:ascii="Cambria Math" w:hAnsi="Cambria Math"/>
                    </w:rPr>
                    <m:t>n-1</m:t>
                  </m:r>
                </m:sub>
              </m:sSub>
            </m:sub>
          </m:sSub>
          <m:r>
            <w:rPr>
              <w:rFonts w:ascii="Cambria Math" w:hAnsi="Cambria Math"/>
            </w:rPr>
            <m:t xml:space="preserve">+ A*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F</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R</m:t>
                  </m:r>
                </m:e>
                <m:sub>
                  <m:r>
                    <w:rPr>
                      <w:rFonts w:ascii="Cambria Math" w:hAnsi="Cambria Math"/>
                    </w:rPr>
                    <m:t>n-1</m:t>
                  </m:r>
                </m:sub>
              </m:sSub>
            </m:sub>
          </m:sSub>
        </m:oMath>
      </m:oMathPara>
    </w:p>
    <w:p w14:paraId="21D96BFC" w14:textId="77777777" w:rsidR="00565813" w:rsidRDefault="00565813" w:rsidP="00565813">
      <w:pPr>
        <w:pStyle w:val="Heading3"/>
      </w:pPr>
    </w:p>
    <w:p w14:paraId="2D1067EF" w14:textId="77777777" w:rsidR="00565813" w:rsidRDefault="00565813" w:rsidP="00565813">
      <w:pPr>
        <w:pStyle w:val="Heading4"/>
      </w:pPr>
      <w:r>
        <w:t>The Program</w:t>
      </w:r>
    </w:p>
    <w:p w14:paraId="696FF6F1" w14:textId="77777777" w:rsidR="00565813" w:rsidRDefault="00565813" w:rsidP="00565813">
      <w:pPr>
        <w:pStyle w:val="ListParagraph"/>
        <w:numPr>
          <w:ilvl w:val="0"/>
          <w:numId w:val="5"/>
        </w:numPr>
      </w:pPr>
      <w:r>
        <w:t>Write a function returning the population of rabbit at generation N given an initial population of rabbits, a rabbit birth rate and no fox interaction.</w:t>
      </w:r>
    </w:p>
    <w:p w14:paraId="07616175" w14:textId="77777777" w:rsidR="00565813" w:rsidRDefault="00565813" w:rsidP="00565813">
      <w:pPr>
        <w:pStyle w:val="ListParagraph"/>
        <w:numPr>
          <w:ilvl w:val="0"/>
          <w:numId w:val="5"/>
        </w:numPr>
      </w:pPr>
      <w:r>
        <w:t>Write a function returning the population of foxes at generation N given an initial population of foxes, a fox death rate and no rabbit interaction.</w:t>
      </w:r>
    </w:p>
    <w:p w14:paraId="3DE47A2E" w14:textId="77777777" w:rsidR="00565813" w:rsidRDefault="00565813" w:rsidP="00565813">
      <w:pPr>
        <w:pStyle w:val="ListParagraph"/>
        <w:numPr>
          <w:ilvl w:val="0"/>
          <w:numId w:val="5"/>
        </w:numPr>
      </w:pPr>
      <w:r>
        <w:t xml:space="preserve">Same as 1) and 2) but with a given interaction </w:t>
      </w:r>
      <w:r w:rsidRPr="006338D5">
        <w:rPr>
          <w:b/>
          <w:bCs/>
          <w:i/>
          <w:iCs/>
        </w:rPr>
        <w:t>A</w:t>
      </w:r>
      <w:r>
        <w:t xml:space="preserve"> between foxes and rabbits.</w:t>
      </w:r>
    </w:p>
    <w:p w14:paraId="013004CA" w14:textId="32F10287" w:rsidR="00565813" w:rsidRPr="006338D5" w:rsidRDefault="00565813" w:rsidP="00565813">
      <w:pPr>
        <w:pStyle w:val="Heading3"/>
        <w:rPr>
          <w:b w:val="0"/>
          <w:bCs w:val="0"/>
          <w:i/>
          <w:iCs/>
          <w:u w:val="none"/>
        </w:rPr>
      </w:pPr>
      <w:r>
        <w:lastRenderedPageBreak/>
        <w:t>Advanced</w:t>
      </w:r>
      <w:r w:rsidR="006338D5">
        <w:rPr>
          <w:b w:val="0"/>
          <w:bCs w:val="0"/>
          <w:i/>
          <w:iCs/>
          <w:u w:val="none"/>
        </w:rPr>
        <w:t xml:space="preserve"> (outside the scope of the module)</w:t>
      </w:r>
    </w:p>
    <w:p w14:paraId="2A347733" w14:textId="3E6CE1D2" w:rsidR="00565813" w:rsidRDefault="00565813" w:rsidP="00565813">
      <w:r>
        <w:t>Draw a population graph using the functions developed in 3) and the module matplotlib. Try several values for each parameter to model population interaction over time.</w:t>
      </w:r>
    </w:p>
    <w:p w14:paraId="7220174B" w14:textId="49A26A30" w:rsidR="00565813" w:rsidRDefault="00565813" w:rsidP="00565813">
      <w:r>
        <w:t>MatplotLib resources:</w:t>
      </w:r>
    </w:p>
    <w:p w14:paraId="76D0A22E" w14:textId="1FD844D0" w:rsidR="00565813" w:rsidRDefault="004C1A0A" w:rsidP="00565813">
      <w:pPr>
        <w:pStyle w:val="ListParagraph"/>
        <w:numPr>
          <w:ilvl w:val="0"/>
          <w:numId w:val="6"/>
        </w:numPr>
      </w:pPr>
      <w:hyperlink r:id="rId12" w:history="1">
        <w:r w:rsidR="00565813" w:rsidRPr="00565813">
          <w:rPr>
            <w:rStyle w:val="Hyperlink"/>
          </w:rPr>
          <w:t>matplotlib module webpage</w:t>
        </w:r>
      </w:hyperlink>
    </w:p>
    <w:p w14:paraId="50975765" w14:textId="46D4955C" w:rsidR="00565813" w:rsidRDefault="004C1A0A" w:rsidP="00565813">
      <w:pPr>
        <w:pStyle w:val="ListParagraph"/>
        <w:numPr>
          <w:ilvl w:val="0"/>
          <w:numId w:val="6"/>
        </w:numPr>
      </w:pPr>
      <w:hyperlink r:id="rId13" w:history="1">
        <w:r w:rsidR="00565813" w:rsidRPr="00565813">
          <w:rPr>
            <w:rStyle w:val="Hyperlink"/>
          </w:rPr>
          <w:t>Link to external resources from MatplotLib webpage</w:t>
        </w:r>
      </w:hyperlink>
    </w:p>
    <w:p w14:paraId="6472D44B" w14:textId="32C8ECF4" w:rsidR="00565813" w:rsidRPr="00136251" w:rsidRDefault="004C1A0A" w:rsidP="00565813">
      <w:pPr>
        <w:pStyle w:val="ListParagraph"/>
        <w:numPr>
          <w:ilvl w:val="0"/>
          <w:numId w:val="6"/>
        </w:numPr>
      </w:pPr>
      <w:hyperlink r:id="rId14" w:history="1">
        <w:r w:rsidR="00565813" w:rsidRPr="00565813">
          <w:rPr>
            <w:rStyle w:val="Hyperlink"/>
          </w:rPr>
          <w:t>matplotlib tutorial</w:t>
        </w:r>
      </w:hyperlink>
    </w:p>
    <w:p w14:paraId="443570AD" w14:textId="77777777" w:rsidR="004D09BE" w:rsidRDefault="004D09BE" w:rsidP="00902F29"/>
    <w:sectPr w:rsidR="004D09BE" w:rsidSect="00D91622">
      <w:headerReference w:type="default" r:id="rId15"/>
      <w:footerReference w:type="default" r:id="rId16"/>
      <w:headerReference w:type="firs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3628E" w14:textId="77777777" w:rsidR="004C1A0A" w:rsidRDefault="004C1A0A" w:rsidP="00B52B8F">
      <w:pPr>
        <w:spacing w:after="0"/>
      </w:pPr>
      <w:r>
        <w:separator/>
      </w:r>
    </w:p>
  </w:endnote>
  <w:endnote w:type="continuationSeparator" w:id="0">
    <w:p w14:paraId="668F9B09" w14:textId="77777777" w:rsidR="004C1A0A" w:rsidRDefault="004C1A0A" w:rsidP="00B52B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95FC6" w14:textId="77777777" w:rsidR="004156C4" w:rsidRDefault="004156C4">
    <w:pPr>
      <w:pStyle w:val="Footer"/>
    </w:pPr>
    <w:r>
      <w:tab/>
    </w:r>
    <w:r>
      <w:rPr>
        <w:color w:val="808080" w:themeColor="background1" w:themeShade="80"/>
        <w:spacing w:val="60"/>
      </w:rPr>
      <w:t>Page</w:t>
    </w:r>
    <w:r>
      <w:t xml:space="preserve"> | </w:t>
    </w:r>
    <w:r>
      <w:fldChar w:fldCharType="begin"/>
    </w:r>
    <w:r>
      <w:instrText xml:space="preserve"> PAGE   \* MERGEFORMAT </w:instrText>
    </w:r>
    <w:r>
      <w:fldChar w:fldCharType="separate"/>
    </w:r>
    <w:r w:rsidR="000C71D6" w:rsidRPr="000C71D6">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1C262" w14:textId="77777777" w:rsidR="004C1A0A" w:rsidRDefault="004C1A0A" w:rsidP="00B52B8F">
      <w:pPr>
        <w:spacing w:after="0"/>
      </w:pPr>
      <w:r>
        <w:separator/>
      </w:r>
    </w:p>
  </w:footnote>
  <w:footnote w:type="continuationSeparator" w:id="0">
    <w:p w14:paraId="132D235D" w14:textId="77777777" w:rsidR="004C1A0A" w:rsidRDefault="004C1A0A" w:rsidP="00B52B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6FAB1" w14:textId="056F2C00" w:rsidR="00B52B8F" w:rsidRPr="00490E3A" w:rsidRDefault="00490E3A" w:rsidP="00B52B8F">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59264" behindDoc="1" locked="0" layoutInCell="1" allowOverlap="1" wp14:anchorId="2238B5B2" wp14:editId="749F3EA9">
              <wp:simplePos x="0" y="0"/>
              <wp:positionH relativeFrom="column">
                <wp:posOffset>-600075</wp:posOffset>
              </wp:positionH>
              <wp:positionV relativeFrom="paragraph">
                <wp:posOffset>-144781</wp:posOffset>
              </wp:positionV>
              <wp:extent cx="6941820" cy="523875"/>
              <wp:effectExtent l="0" t="0" r="0" b="9525"/>
              <wp:wrapNone/>
              <wp:docPr id="3" name="Rectangle 3"/>
              <wp:cNvGraphicFramePr/>
              <a:graphic xmlns:a="http://schemas.openxmlformats.org/drawingml/2006/main">
                <a:graphicData uri="http://schemas.microsoft.com/office/word/2010/wordprocessingShape">
                  <wps:wsp>
                    <wps:cNvSpPr/>
                    <wps:spPr>
                      <a:xfrm>
                        <a:off x="0" y="0"/>
                        <a:ext cx="6941820" cy="523875"/>
                      </a:xfrm>
                      <a:prstGeom prst="rect">
                        <a:avLst/>
                      </a:prstGeom>
                      <a:solidFill>
                        <a:schemeClr val="accent4">
                          <a:lumMod val="60000"/>
                          <a:lumOff val="4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7A4B9" id="Rectangle 3" o:spid="_x0000_s1026" style="position:absolute;margin-left:-47.25pt;margin-top:-11.4pt;width:546.6pt;height:4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" fillcolor="#b2a1c7 [1943]" stroked="f" strokeweight="2pt"/>
          </w:pict>
        </mc:Fallback>
      </mc:AlternateContent>
    </w:r>
    <w:r w:rsidR="00B52B8F" w:rsidRPr="00490E3A">
      <w:rPr>
        <w:color w:val="FFFFFF" w:themeColor="background1"/>
      </w:rPr>
      <w:t>Lilian Blot</w:t>
    </w:r>
    <w:r w:rsidR="00B52B8F" w:rsidRPr="00490E3A">
      <w:rPr>
        <w:color w:val="FFFFFF" w:themeColor="background1"/>
      </w:rPr>
      <w:tab/>
    </w:r>
    <w:r w:rsidR="00B52B8F" w:rsidRPr="00490E3A">
      <w:rPr>
        <w:color w:val="FFFFFF" w:themeColor="background1"/>
      </w:rPr>
      <w:tab/>
    </w:r>
    <w:r w:rsidR="00B32D0C">
      <w:rPr>
        <w:color w:val="FFFFFF" w:themeColor="background1"/>
      </w:rPr>
      <w:t>Software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63A03" w14:textId="08CFEB7D" w:rsidR="00D91622" w:rsidRPr="00490E3A" w:rsidRDefault="00D91622" w:rsidP="00D91622">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61312" behindDoc="1" locked="0" layoutInCell="1" allowOverlap="1" wp14:anchorId="1C33C0CC" wp14:editId="08781F10">
              <wp:simplePos x="0" y="0"/>
              <wp:positionH relativeFrom="column">
                <wp:posOffset>-600075</wp:posOffset>
              </wp:positionH>
              <wp:positionV relativeFrom="paragraph">
                <wp:posOffset>-144780</wp:posOffset>
              </wp:positionV>
              <wp:extent cx="6941820" cy="1381125"/>
              <wp:effectExtent l="0" t="0" r="0" b="9525"/>
              <wp:wrapNone/>
              <wp:docPr id="4" name="Rectangle 4"/>
              <wp:cNvGraphicFramePr/>
              <a:graphic xmlns:a="http://schemas.openxmlformats.org/drawingml/2006/main">
                <a:graphicData uri="http://schemas.microsoft.com/office/word/2010/wordprocessingShape">
                  <wps:wsp>
                    <wps:cNvSpPr/>
                    <wps:spPr>
                      <a:xfrm>
                        <a:off x="0" y="0"/>
                        <a:ext cx="6941820" cy="1381125"/>
                      </a:xfrm>
                      <a:prstGeom prst="rect">
                        <a:avLst/>
                      </a:prstGeom>
                      <a:solidFill>
                        <a:schemeClr val="accent4">
                          <a:lumMod val="60000"/>
                          <a:lumOff val="4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DF2FF" id="Rectangle 4" o:spid="_x0000_s1026" style="position:absolute;margin-left:-47.25pt;margin-top:-11.4pt;width:546.6pt;height:10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" fillcolor="#b2a1c7 [1943]" stroked="f" strokeweight="2pt"/>
          </w:pict>
        </mc:Fallback>
      </mc:AlternateContent>
    </w:r>
    <w:r w:rsidRPr="00490E3A">
      <w:rPr>
        <w:color w:val="FFFFFF" w:themeColor="background1"/>
      </w:rPr>
      <w:t>Lilian Blot</w:t>
    </w:r>
    <w:r w:rsidRPr="00490E3A">
      <w:rPr>
        <w:color w:val="FFFFFF" w:themeColor="background1"/>
      </w:rPr>
      <w:tab/>
    </w:r>
    <w:r w:rsidRPr="00490E3A">
      <w:rPr>
        <w:color w:val="FFFFFF" w:themeColor="background1"/>
      </w:rPr>
      <w:tab/>
    </w:r>
    <w:r w:rsidR="00A951FD">
      <w:rPr>
        <w:color w:val="FFFFFF" w:themeColor="background1"/>
      </w:rPr>
      <w:t>SOFTWARE 1</w:t>
    </w:r>
  </w:p>
  <w:p w14:paraId="778C4141" w14:textId="77777777" w:rsidR="00D91622" w:rsidRDefault="00D91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232D7"/>
    <w:multiLevelType w:val="hybridMultilevel"/>
    <w:tmpl w:val="7F600224"/>
    <w:lvl w:ilvl="0" w:tplc="F300D258">
      <w:start w:val="1"/>
      <w:numFmt w:val="lowerRoman"/>
      <w:pStyle w:val="ListParagraph"/>
      <w:lvlText w:val="%1."/>
      <w:lvlJc w:val="right"/>
      <w:pPr>
        <w:ind w:left="720" w:hanging="360"/>
      </w:pPr>
    </w:lvl>
    <w:lvl w:ilvl="1" w:tplc="0388CEC6">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2D44D4"/>
    <w:multiLevelType w:val="hybridMultilevel"/>
    <w:tmpl w:val="97B68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8B1B46"/>
    <w:multiLevelType w:val="hybridMultilevel"/>
    <w:tmpl w:val="24D66B3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F0416"/>
    <w:multiLevelType w:val="hybridMultilevel"/>
    <w:tmpl w:val="FC247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EA1197"/>
    <w:multiLevelType w:val="hybridMultilevel"/>
    <w:tmpl w:val="E8A24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366A25"/>
    <w:multiLevelType w:val="hybridMultilevel"/>
    <w:tmpl w:val="D474F8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A41CD8"/>
    <w:multiLevelType w:val="hybridMultilevel"/>
    <w:tmpl w:val="6228F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3F57D7"/>
    <w:multiLevelType w:val="hybridMultilevel"/>
    <w:tmpl w:val="49C22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310CC6"/>
    <w:multiLevelType w:val="hybridMultilevel"/>
    <w:tmpl w:val="CE423D5A"/>
    <w:lvl w:ilvl="0" w:tplc="71AEA57A">
      <w:start w:val="1"/>
      <w:numFmt w:val="lowerLetter"/>
      <w:pStyle w:val="numberedlist"/>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8"/>
  </w:num>
  <w:num w:numId="3">
    <w:abstractNumId w:val="5"/>
  </w:num>
  <w:num w:numId="4">
    <w:abstractNumId w:val="7"/>
  </w:num>
  <w:num w:numId="5">
    <w:abstractNumId w:val="3"/>
  </w:num>
  <w:num w:numId="6">
    <w:abstractNumId w:val="4"/>
  </w:num>
  <w:num w:numId="7">
    <w:abstractNumId w:val="1"/>
  </w:num>
  <w:num w:numId="8">
    <w:abstractNumId w:val="6"/>
  </w:num>
  <w:num w:numId="9">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72F"/>
    <w:rsid w:val="00003022"/>
    <w:rsid w:val="00003F32"/>
    <w:rsid w:val="00004A35"/>
    <w:rsid w:val="00010734"/>
    <w:rsid w:val="00011BA1"/>
    <w:rsid w:val="00017987"/>
    <w:rsid w:val="00027EE6"/>
    <w:rsid w:val="00051A3A"/>
    <w:rsid w:val="000520F0"/>
    <w:rsid w:val="000521A4"/>
    <w:rsid w:val="0008250C"/>
    <w:rsid w:val="000865B6"/>
    <w:rsid w:val="00095E6E"/>
    <w:rsid w:val="000B2B66"/>
    <w:rsid w:val="000B4DC3"/>
    <w:rsid w:val="000B4EB6"/>
    <w:rsid w:val="000C300E"/>
    <w:rsid w:val="000C71D6"/>
    <w:rsid w:val="000E57C1"/>
    <w:rsid w:val="000F2B9D"/>
    <w:rsid w:val="00105162"/>
    <w:rsid w:val="00112ABF"/>
    <w:rsid w:val="00130B03"/>
    <w:rsid w:val="00134E6D"/>
    <w:rsid w:val="00143475"/>
    <w:rsid w:val="00144CEE"/>
    <w:rsid w:val="001532B0"/>
    <w:rsid w:val="0017052E"/>
    <w:rsid w:val="001860F1"/>
    <w:rsid w:val="0018611D"/>
    <w:rsid w:val="00193DBF"/>
    <w:rsid w:val="001A1E98"/>
    <w:rsid w:val="001C3537"/>
    <w:rsid w:val="001C3960"/>
    <w:rsid w:val="001E1691"/>
    <w:rsid w:val="001F0D13"/>
    <w:rsid w:val="001F5128"/>
    <w:rsid w:val="001F6BD3"/>
    <w:rsid w:val="002050A3"/>
    <w:rsid w:val="002233D8"/>
    <w:rsid w:val="00225EC8"/>
    <w:rsid w:val="00226FB8"/>
    <w:rsid w:val="00237124"/>
    <w:rsid w:val="002432FC"/>
    <w:rsid w:val="00244525"/>
    <w:rsid w:val="00250E31"/>
    <w:rsid w:val="00254DDB"/>
    <w:rsid w:val="002603D9"/>
    <w:rsid w:val="00263AD7"/>
    <w:rsid w:val="00263F5D"/>
    <w:rsid w:val="002668D5"/>
    <w:rsid w:val="00271366"/>
    <w:rsid w:val="00273BD0"/>
    <w:rsid w:val="002749C8"/>
    <w:rsid w:val="0028004C"/>
    <w:rsid w:val="0028005D"/>
    <w:rsid w:val="00286B10"/>
    <w:rsid w:val="00293E2F"/>
    <w:rsid w:val="00294E79"/>
    <w:rsid w:val="002A0864"/>
    <w:rsid w:val="002C7A90"/>
    <w:rsid w:val="002E156B"/>
    <w:rsid w:val="002F6058"/>
    <w:rsid w:val="003039CC"/>
    <w:rsid w:val="003149AA"/>
    <w:rsid w:val="00320F5D"/>
    <w:rsid w:val="003241AF"/>
    <w:rsid w:val="00352654"/>
    <w:rsid w:val="0036143E"/>
    <w:rsid w:val="00393191"/>
    <w:rsid w:val="00396991"/>
    <w:rsid w:val="003C1396"/>
    <w:rsid w:val="003C7CF0"/>
    <w:rsid w:val="003E7062"/>
    <w:rsid w:val="00400D74"/>
    <w:rsid w:val="004156C4"/>
    <w:rsid w:val="004225AE"/>
    <w:rsid w:val="00430C09"/>
    <w:rsid w:val="004312D6"/>
    <w:rsid w:val="004349D6"/>
    <w:rsid w:val="00441364"/>
    <w:rsid w:val="004551EC"/>
    <w:rsid w:val="0045656A"/>
    <w:rsid w:val="00490E3A"/>
    <w:rsid w:val="004960BD"/>
    <w:rsid w:val="004B516F"/>
    <w:rsid w:val="004C1A0A"/>
    <w:rsid w:val="004C25A5"/>
    <w:rsid w:val="004D09BE"/>
    <w:rsid w:val="004D2A70"/>
    <w:rsid w:val="004D7323"/>
    <w:rsid w:val="004E466D"/>
    <w:rsid w:val="0050761D"/>
    <w:rsid w:val="00511521"/>
    <w:rsid w:val="00511E72"/>
    <w:rsid w:val="00521256"/>
    <w:rsid w:val="005305C0"/>
    <w:rsid w:val="00565813"/>
    <w:rsid w:val="00567027"/>
    <w:rsid w:val="00571E44"/>
    <w:rsid w:val="00582ED9"/>
    <w:rsid w:val="005972B9"/>
    <w:rsid w:val="005A0926"/>
    <w:rsid w:val="005A4D97"/>
    <w:rsid w:val="005C1C84"/>
    <w:rsid w:val="005D59D4"/>
    <w:rsid w:val="005D6E35"/>
    <w:rsid w:val="005D7314"/>
    <w:rsid w:val="00630370"/>
    <w:rsid w:val="006338D5"/>
    <w:rsid w:val="006376CC"/>
    <w:rsid w:val="00642983"/>
    <w:rsid w:val="00645070"/>
    <w:rsid w:val="00650030"/>
    <w:rsid w:val="00657F04"/>
    <w:rsid w:val="0068172F"/>
    <w:rsid w:val="006A6900"/>
    <w:rsid w:val="006B0E97"/>
    <w:rsid w:val="006C3B8F"/>
    <w:rsid w:val="006C66BD"/>
    <w:rsid w:val="006D5F50"/>
    <w:rsid w:val="0070187E"/>
    <w:rsid w:val="00707463"/>
    <w:rsid w:val="00707800"/>
    <w:rsid w:val="00710057"/>
    <w:rsid w:val="00722E8C"/>
    <w:rsid w:val="00724230"/>
    <w:rsid w:val="00745ACA"/>
    <w:rsid w:val="00752930"/>
    <w:rsid w:val="00754009"/>
    <w:rsid w:val="00754C25"/>
    <w:rsid w:val="0075755D"/>
    <w:rsid w:val="00772A10"/>
    <w:rsid w:val="00773017"/>
    <w:rsid w:val="00773FFD"/>
    <w:rsid w:val="00780F51"/>
    <w:rsid w:val="00784F8B"/>
    <w:rsid w:val="00792E9B"/>
    <w:rsid w:val="00796EAA"/>
    <w:rsid w:val="007A064A"/>
    <w:rsid w:val="007A5A0D"/>
    <w:rsid w:val="007B145B"/>
    <w:rsid w:val="007C3C65"/>
    <w:rsid w:val="007D2481"/>
    <w:rsid w:val="007D7385"/>
    <w:rsid w:val="007F3F02"/>
    <w:rsid w:val="00800E74"/>
    <w:rsid w:val="00811C38"/>
    <w:rsid w:val="00834070"/>
    <w:rsid w:val="00835F59"/>
    <w:rsid w:val="00850AEF"/>
    <w:rsid w:val="0086327C"/>
    <w:rsid w:val="008655B7"/>
    <w:rsid w:val="00894AAE"/>
    <w:rsid w:val="008A33C9"/>
    <w:rsid w:val="008B3D94"/>
    <w:rsid w:val="008C03DF"/>
    <w:rsid w:val="008C3633"/>
    <w:rsid w:val="008C42C5"/>
    <w:rsid w:val="008E208C"/>
    <w:rsid w:val="008E51E1"/>
    <w:rsid w:val="008E7441"/>
    <w:rsid w:val="008E787B"/>
    <w:rsid w:val="00902F29"/>
    <w:rsid w:val="00920319"/>
    <w:rsid w:val="00924A96"/>
    <w:rsid w:val="00943C45"/>
    <w:rsid w:val="00963924"/>
    <w:rsid w:val="009757F8"/>
    <w:rsid w:val="009818A5"/>
    <w:rsid w:val="009A4515"/>
    <w:rsid w:val="009C0A3C"/>
    <w:rsid w:val="009C6D89"/>
    <w:rsid w:val="009F7C4E"/>
    <w:rsid w:val="00A12808"/>
    <w:rsid w:val="00A16CB5"/>
    <w:rsid w:val="00A243F2"/>
    <w:rsid w:val="00A34731"/>
    <w:rsid w:val="00A45BD8"/>
    <w:rsid w:val="00A505E2"/>
    <w:rsid w:val="00A81F5A"/>
    <w:rsid w:val="00A951FD"/>
    <w:rsid w:val="00AA0933"/>
    <w:rsid w:val="00AA109A"/>
    <w:rsid w:val="00AA1FFE"/>
    <w:rsid w:val="00AA7DE4"/>
    <w:rsid w:val="00AB7DAE"/>
    <w:rsid w:val="00AC4B7F"/>
    <w:rsid w:val="00AD1660"/>
    <w:rsid w:val="00AD4DBD"/>
    <w:rsid w:val="00AF2B0F"/>
    <w:rsid w:val="00AF3A5D"/>
    <w:rsid w:val="00AF403A"/>
    <w:rsid w:val="00B02480"/>
    <w:rsid w:val="00B227BA"/>
    <w:rsid w:val="00B326EA"/>
    <w:rsid w:val="00B32D0C"/>
    <w:rsid w:val="00B36739"/>
    <w:rsid w:val="00B511F1"/>
    <w:rsid w:val="00B520A9"/>
    <w:rsid w:val="00B52B8F"/>
    <w:rsid w:val="00B62ADC"/>
    <w:rsid w:val="00B81E64"/>
    <w:rsid w:val="00B96376"/>
    <w:rsid w:val="00B97AB5"/>
    <w:rsid w:val="00BA643B"/>
    <w:rsid w:val="00BA64DE"/>
    <w:rsid w:val="00BA76E2"/>
    <w:rsid w:val="00BD0E34"/>
    <w:rsid w:val="00BD54A8"/>
    <w:rsid w:val="00C07D53"/>
    <w:rsid w:val="00C1225D"/>
    <w:rsid w:val="00C125C0"/>
    <w:rsid w:val="00C13DB4"/>
    <w:rsid w:val="00C161D5"/>
    <w:rsid w:val="00C32ED0"/>
    <w:rsid w:val="00C52697"/>
    <w:rsid w:val="00C573B8"/>
    <w:rsid w:val="00C5794F"/>
    <w:rsid w:val="00C654A9"/>
    <w:rsid w:val="00C72793"/>
    <w:rsid w:val="00C75F0C"/>
    <w:rsid w:val="00C84221"/>
    <w:rsid w:val="00C870F6"/>
    <w:rsid w:val="00CA1DD1"/>
    <w:rsid w:val="00CC6337"/>
    <w:rsid w:val="00CD0E73"/>
    <w:rsid w:val="00CF60A9"/>
    <w:rsid w:val="00CF60B5"/>
    <w:rsid w:val="00D0780C"/>
    <w:rsid w:val="00D07E1F"/>
    <w:rsid w:val="00D26DFA"/>
    <w:rsid w:val="00D4343D"/>
    <w:rsid w:val="00D5531A"/>
    <w:rsid w:val="00D56049"/>
    <w:rsid w:val="00D64379"/>
    <w:rsid w:val="00D759A6"/>
    <w:rsid w:val="00D7703D"/>
    <w:rsid w:val="00D82403"/>
    <w:rsid w:val="00D91622"/>
    <w:rsid w:val="00D93913"/>
    <w:rsid w:val="00D95A22"/>
    <w:rsid w:val="00D97644"/>
    <w:rsid w:val="00DA6903"/>
    <w:rsid w:val="00DB310A"/>
    <w:rsid w:val="00DC736D"/>
    <w:rsid w:val="00DC7852"/>
    <w:rsid w:val="00DD44E3"/>
    <w:rsid w:val="00DE037B"/>
    <w:rsid w:val="00DE4EE0"/>
    <w:rsid w:val="00E031FE"/>
    <w:rsid w:val="00E04A3C"/>
    <w:rsid w:val="00E10C6F"/>
    <w:rsid w:val="00E178CF"/>
    <w:rsid w:val="00E17EB9"/>
    <w:rsid w:val="00E24703"/>
    <w:rsid w:val="00E31758"/>
    <w:rsid w:val="00E34657"/>
    <w:rsid w:val="00E408C9"/>
    <w:rsid w:val="00E43D9B"/>
    <w:rsid w:val="00E50E15"/>
    <w:rsid w:val="00E67E37"/>
    <w:rsid w:val="00E723E0"/>
    <w:rsid w:val="00E75E53"/>
    <w:rsid w:val="00E75EFB"/>
    <w:rsid w:val="00E94E5D"/>
    <w:rsid w:val="00E96580"/>
    <w:rsid w:val="00EB5BA7"/>
    <w:rsid w:val="00EC36AC"/>
    <w:rsid w:val="00EF135B"/>
    <w:rsid w:val="00EF13D0"/>
    <w:rsid w:val="00F006B0"/>
    <w:rsid w:val="00F06ADF"/>
    <w:rsid w:val="00F23756"/>
    <w:rsid w:val="00F325A4"/>
    <w:rsid w:val="00F34FDC"/>
    <w:rsid w:val="00F541DC"/>
    <w:rsid w:val="00F66404"/>
    <w:rsid w:val="00F84820"/>
    <w:rsid w:val="00F84DD8"/>
    <w:rsid w:val="00F94145"/>
    <w:rsid w:val="00F949B2"/>
    <w:rsid w:val="00FA05B7"/>
    <w:rsid w:val="00FB6D67"/>
    <w:rsid w:val="00FC6B34"/>
    <w:rsid w:val="00FE3372"/>
    <w:rsid w:val="00FF4330"/>
    <w:rsid w:val="00FF73D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F507A"/>
  <w15:docId w15:val="{D5720471-F5BE-416B-8CD7-1D8579A4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6C4"/>
    <w:pPr>
      <w:spacing w:line="240" w:lineRule="auto"/>
      <w:jc w:val="both"/>
    </w:pPr>
    <w:rPr>
      <w:rFonts w:ascii="Times New Roman" w:hAnsi="Times New Roman" w:cs="Times New Roman"/>
      <w:sz w:val="24"/>
      <w:szCs w:val="24"/>
    </w:rPr>
  </w:style>
  <w:style w:type="paragraph" w:styleId="Heading2">
    <w:name w:val="heading 2"/>
    <w:basedOn w:val="Normal"/>
    <w:next w:val="Normal"/>
    <w:link w:val="Heading2Char"/>
    <w:autoRedefine/>
    <w:uiPriority w:val="9"/>
    <w:unhideWhenUsed/>
    <w:qFormat/>
    <w:rsid w:val="00D64379"/>
    <w:pPr>
      <w:keepNext/>
      <w:keepLines/>
      <w:spacing w:after="0"/>
      <w:jc w:val="center"/>
      <w:outlineLvl w:val="1"/>
    </w:pPr>
    <w:rPr>
      <w:rFonts w:asciiTheme="majorHAnsi" w:eastAsiaTheme="majorEastAsia" w:hAnsiTheme="majorHAnsi" w:cstheme="majorBidi"/>
      <w:bCs/>
      <w:smallCaps/>
      <w:color w:val="0070C0"/>
      <w:sz w:val="28"/>
      <w:szCs w:val="26"/>
      <w:u w:val="single"/>
    </w:rPr>
  </w:style>
  <w:style w:type="paragraph" w:styleId="Heading3">
    <w:name w:val="heading 3"/>
    <w:basedOn w:val="Normal"/>
    <w:next w:val="Normal"/>
    <w:link w:val="Heading3Char"/>
    <w:uiPriority w:val="9"/>
    <w:unhideWhenUsed/>
    <w:qFormat/>
    <w:rsid w:val="00225EC8"/>
    <w:pPr>
      <w:keepNext/>
      <w:keepLines/>
      <w:spacing w:before="40" w:after="0"/>
      <w:outlineLvl w:val="2"/>
    </w:pPr>
    <w:rPr>
      <w:rFonts w:asciiTheme="majorHAnsi" w:eastAsiaTheme="majorEastAsia" w:hAnsiTheme="majorHAnsi" w:cstheme="majorBidi"/>
      <w:b/>
      <w:bCs/>
      <w:color w:val="243F60" w:themeColor="accent1" w:themeShade="7F"/>
      <w:u w:val="single"/>
    </w:rPr>
  </w:style>
  <w:style w:type="paragraph" w:styleId="Heading4">
    <w:name w:val="heading 4"/>
    <w:basedOn w:val="Normal"/>
    <w:next w:val="Normal"/>
    <w:link w:val="Heading4Char"/>
    <w:uiPriority w:val="9"/>
    <w:unhideWhenUsed/>
    <w:qFormat/>
    <w:rsid w:val="00225EC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90E3A"/>
    <w:pPr>
      <w:spacing w:after="240"/>
      <w:contextualSpacing/>
      <w:jc w:val="center"/>
    </w:pPr>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character" w:customStyle="1" w:styleId="TitleChar">
    <w:name w:val="Title Char"/>
    <w:basedOn w:val="DefaultParagraphFont"/>
    <w:link w:val="Title"/>
    <w:uiPriority w:val="10"/>
    <w:rsid w:val="00490E3A"/>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paragraph" w:styleId="Subtitle">
    <w:name w:val="Subtitle"/>
    <w:basedOn w:val="Normal"/>
    <w:next w:val="Normal"/>
    <w:link w:val="SubtitleChar"/>
    <w:autoRedefine/>
    <w:uiPriority w:val="11"/>
    <w:qFormat/>
    <w:rsid w:val="009C0A3C"/>
    <w:pPr>
      <w:numPr>
        <w:ilvl w:val="1"/>
      </w:numPr>
      <w:spacing w:before="240" w:after="360"/>
      <w:jc w:val="center"/>
    </w:pPr>
    <w:rPr>
      <w:rFonts w:asciiTheme="majorHAnsi" w:eastAsiaTheme="majorEastAsia" w:hAnsiTheme="majorHAnsi" w:cstheme="majorBidi"/>
      <w:iCs/>
      <w:color w:val="000000" w:themeColor="text1"/>
      <w:spacing w:val="15"/>
      <w14:textFill>
        <w14:solidFill>
          <w14:schemeClr w14:val="tx1">
            <w14:lumMod w14:val="85000"/>
            <w14:lumOff w14:val="15000"/>
            <w14:lumMod w14:val="75000"/>
            <w14:lumOff w14:val="25000"/>
          </w14:schemeClr>
        </w14:solidFill>
      </w14:textFill>
    </w:rPr>
  </w:style>
  <w:style w:type="character" w:customStyle="1" w:styleId="SubtitleChar">
    <w:name w:val="Subtitle Char"/>
    <w:basedOn w:val="DefaultParagraphFont"/>
    <w:link w:val="Subtitle"/>
    <w:uiPriority w:val="11"/>
    <w:rsid w:val="009C0A3C"/>
    <w:rPr>
      <w:rFonts w:asciiTheme="majorHAnsi" w:eastAsiaTheme="majorEastAsia" w:hAnsiTheme="majorHAnsi" w:cstheme="majorBidi"/>
      <w:iCs/>
      <w:color w:val="000000" w:themeColor="text1"/>
      <w:spacing w:val="15"/>
      <w:sz w:val="24"/>
      <w:szCs w:val="24"/>
      <w14:textFill>
        <w14:solidFill>
          <w14:schemeClr w14:val="tx1">
            <w14:lumMod w14:val="85000"/>
            <w14:lumOff w14:val="15000"/>
            <w14:lumMod w14:val="75000"/>
            <w14:lumOff w14:val="25000"/>
          </w14:schemeClr>
        </w14:solidFill>
      </w14:textFill>
    </w:rPr>
  </w:style>
  <w:style w:type="paragraph" w:customStyle="1" w:styleId="Question">
    <w:name w:val="Question"/>
    <w:basedOn w:val="Normal"/>
    <w:link w:val="QuestionChar"/>
    <w:qFormat/>
    <w:rsid w:val="009C0A3C"/>
    <w:rPr>
      <w:b/>
      <w:color w:val="404040" w:themeColor="text1" w:themeTint="BF"/>
      <w:u w:val="single"/>
    </w:rPr>
  </w:style>
  <w:style w:type="paragraph" w:styleId="ListParagraph">
    <w:name w:val="List Paragraph"/>
    <w:basedOn w:val="Normal"/>
    <w:uiPriority w:val="34"/>
    <w:qFormat/>
    <w:rsid w:val="00784F8B"/>
    <w:pPr>
      <w:numPr>
        <w:numId w:val="1"/>
      </w:numPr>
      <w:spacing w:after="240"/>
    </w:pPr>
  </w:style>
  <w:style w:type="character" w:customStyle="1" w:styleId="QuestionChar">
    <w:name w:val="Question Char"/>
    <w:basedOn w:val="DefaultParagraphFont"/>
    <w:link w:val="Question"/>
    <w:rsid w:val="009C0A3C"/>
    <w:rPr>
      <w:rFonts w:ascii="Times New Roman" w:hAnsi="Times New Roman" w:cs="Times New Roman"/>
      <w:b/>
      <w:color w:val="404040" w:themeColor="text1" w:themeTint="BF"/>
      <w:sz w:val="24"/>
      <w:szCs w:val="24"/>
      <w:u w:val="single"/>
    </w:rPr>
  </w:style>
  <w:style w:type="paragraph" w:styleId="Caption">
    <w:name w:val="caption"/>
    <w:basedOn w:val="Normal"/>
    <w:next w:val="Normal"/>
    <w:uiPriority w:val="35"/>
    <w:unhideWhenUsed/>
    <w:qFormat/>
    <w:rsid w:val="00E75E53"/>
    <w:pPr>
      <w:jc w:val="center"/>
    </w:pPr>
    <w:rPr>
      <w:b/>
      <w:bCs/>
      <w:color w:val="000000" w:themeColor="text1"/>
      <w:sz w:val="22"/>
      <w:szCs w:val="22"/>
    </w:rPr>
  </w:style>
  <w:style w:type="paragraph" w:styleId="NormalWeb">
    <w:name w:val="Normal (Web)"/>
    <w:basedOn w:val="Normal"/>
    <w:uiPriority w:val="99"/>
    <w:semiHidden/>
    <w:unhideWhenUsed/>
    <w:rsid w:val="002603D9"/>
    <w:pPr>
      <w:spacing w:before="100" w:beforeAutospacing="1" w:after="100" w:afterAutospacing="1"/>
    </w:pPr>
  </w:style>
  <w:style w:type="paragraph" w:styleId="BalloonText">
    <w:name w:val="Balloon Text"/>
    <w:basedOn w:val="Normal"/>
    <w:link w:val="BalloonTextChar"/>
    <w:uiPriority w:val="99"/>
    <w:semiHidden/>
    <w:unhideWhenUsed/>
    <w:rsid w:val="00D9391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13"/>
    <w:rPr>
      <w:rFonts w:ascii="Tahoma" w:hAnsi="Tahoma" w:cs="Tahoma"/>
      <w:sz w:val="16"/>
      <w:szCs w:val="16"/>
    </w:rPr>
  </w:style>
  <w:style w:type="paragraph" w:customStyle="1" w:styleId="Schema">
    <w:name w:val="Schema"/>
    <w:basedOn w:val="Normal"/>
    <w:link w:val="SchemaChar"/>
    <w:qFormat/>
    <w:rsid w:val="00C07D53"/>
    <w:rPr>
      <w:rFonts w:ascii="Arial" w:hAnsi="Arial" w:cs="Arial"/>
      <w:sz w:val="20"/>
      <w:szCs w:val="20"/>
    </w:rPr>
  </w:style>
  <w:style w:type="character" w:customStyle="1" w:styleId="SchemaChar">
    <w:name w:val="Schema Char"/>
    <w:basedOn w:val="DefaultParagraphFont"/>
    <w:link w:val="Schema"/>
    <w:rsid w:val="00C07D53"/>
    <w:rPr>
      <w:rFonts w:ascii="Arial" w:hAnsi="Arial" w:cs="Arial"/>
      <w:sz w:val="20"/>
      <w:szCs w:val="20"/>
    </w:rPr>
  </w:style>
  <w:style w:type="table" w:styleId="TableGrid">
    <w:name w:val="Table Grid"/>
    <w:basedOn w:val="TableNormal"/>
    <w:uiPriority w:val="59"/>
    <w:rsid w:val="00DE4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B8F"/>
    <w:pPr>
      <w:tabs>
        <w:tab w:val="center" w:pos="4513"/>
        <w:tab w:val="right" w:pos="9026"/>
      </w:tabs>
      <w:spacing w:after="0"/>
    </w:pPr>
  </w:style>
  <w:style w:type="character" w:customStyle="1" w:styleId="HeaderChar">
    <w:name w:val="Header Char"/>
    <w:basedOn w:val="DefaultParagraphFont"/>
    <w:link w:val="Header"/>
    <w:uiPriority w:val="99"/>
    <w:rsid w:val="00B52B8F"/>
    <w:rPr>
      <w:rFonts w:ascii="Times New Roman" w:hAnsi="Times New Roman" w:cs="Times New Roman"/>
      <w:sz w:val="24"/>
      <w:szCs w:val="24"/>
    </w:rPr>
  </w:style>
  <w:style w:type="paragraph" w:styleId="Footer">
    <w:name w:val="footer"/>
    <w:basedOn w:val="Normal"/>
    <w:link w:val="FooterChar"/>
    <w:uiPriority w:val="99"/>
    <w:unhideWhenUsed/>
    <w:rsid w:val="00B52B8F"/>
    <w:pPr>
      <w:tabs>
        <w:tab w:val="center" w:pos="4513"/>
        <w:tab w:val="right" w:pos="9026"/>
      </w:tabs>
      <w:spacing w:after="0"/>
    </w:pPr>
  </w:style>
  <w:style w:type="character" w:customStyle="1" w:styleId="FooterChar">
    <w:name w:val="Footer Char"/>
    <w:basedOn w:val="DefaultParagraphFont"/>
    <w:link w:val="Footer"/>
    <w:uiPriority w:val="99"/>
    <w:rsid w:val="00B52B8F"/>
    <w:rPr>
      <w:rFonts w:ascii="Times New Roman" w:hAnsi="Times New Roman" w:cs="Times New Roman"/>
      <w:sz w:val="24"/>
      <w:szCs w:val="24"/>
    </w:rPr>
  </w:style>
  <w:style w:type="paragraph" w:customStyle="1" w:styleId="Practicalheaders">
    <w:name w:val="Practical headers"/>
    <w:basedOn w:val="Header"/>
    <w:link w:val="PracticalheadersChar"/>
    <w:qFormat/>
    <w:rsid w:val="00B52B8F"/>
    <w:rPr>
      <w:rFonts w:asciiTheme="minorHAnsi" w:hAnsiTheme="minorHAnsi" w:cstheme="minorHAnsi"/>
    </w:rPr>
  </w:style>
  <w:style w:type="paragraph" w:customStyle="1" w:styleId="ModelAnswertitle">
    <w:name w:val="Model Answer title"/>
    <w:basedOn w:val="Title"/>
    <w:link w:val="ModelAnswertitleChar"/>
    <w:qFormat/>
    <w:rsid w:val="004156C4"/>
    <w:pPr>
      <w:pBdr>
        <w:top w:val="single" w:sz="4" w:space="1" w:color="auto"/>
        <w:left w:val="single" w:sz="4" w:space="4" w:color="auto"/>
        <w:bottom w:val="single" w:sz="4" w:space="1" w:color="auto"/>
        <w:right w:val="single" w:sz="4" w:space="4" w:color="auto"/>
      </w:pBdr>
      <w:shd w:val="clear" w:color="auto" w:fill="C6D9F1" w:themeFill="text2" w:themeFillTint="33"/>
      <w:spacing w:before="600" w:after="600"/>
    </w:pPr>
  </w:style>
  <w:style w:type="character" w:customStyle="1" w:styleId="PracticalheadersChar">
    <w:name w:val="Practical headers Char"/>
    <w:basedOn w:val="HeaderChar"/>
    <w:link w:val="Practicalheaders"/>
    <w:rsid w:val="00B52B8F"/>
    <w:rPr>
      <w:rFonts w:ascii="Times New Roman" w:hAnsi="Times New Roman" w:cstheme="minorHAnsi"/>
      <w:sz w:val="24"/>
      <w:szCs w:val="24"/>
    </w:rPr>
  </w:style>
  <w:style w:type="character" w:customStyle="1" w:styleId="Heading2Char">
    <w:name w:val="Heading 2 Char"/>
    <w:basedOn w:val="DefaultParagraphFont"/>
    <w:link w:val="Heading2"/>
    <w:uiPriority w:val="9"/>
    <w:rsid w:val="00D64379"/>
    <w:rPr>
      <w:rFonts w:asciiTheme="majorHAnsi" w:eastAsiaTheme="majorEastAsia" w:hAnsiTheme="majorHAnsi" w:cstheme="majorBidi"/>
      <w:bCs/>
      <w:smallCaps/>
      <w:color w:val="0070C0"/>
      <w:sz w:val="28"/>
      <w:szCs w:val="26"/>
      <w:u w:val="single"/>
    </w:rPr>
  </w:style>
  <w:style w:type="character" w:customStyle="1" w:styleId="ModelAnswertitleChar">
    <w:name w:val="Model Answer title Char"/>
    <w:basedOn w:val="TitleChar"/>
    <w:link w:val="ModelAnswertitle"/>
    <w:rsid w:val="004156C4"/>
    <w:rPr>
      <w:rFonts w:asciiTheme="majorHAnsi" w:eastAsiaTheme="majorEastAsia" w:hAnsiTheme="majorHAnsi" w:cstheme="majorBidi"/>
      <w:b/>
      <w:caps/>
      <w:color w:val="262626" w:themeColor="text1" w:themeTint="D9"/>
      <w:spacing w:val="5"/>
      <w:kern w:val="28"/>
      <w:sz w:val="52"/>
      <w:szCs w:val="52"/>
      <w:shd w:val="clear" w:color="auto" w:fill="C6D9F1" w:themeFill="text2" w:themeFillTint="33"/>
      <w14:textOutline w14:w="12700" w14:cap="flat" w14:cmpd="sng" w14:algn="ctr">
        <w14:noFill/>
        <w14:prstDash w14:val="solid"/>
        <w14:round/>
      </w14:textOutline>
    </w:rPr>
  </w:style>
  <w:style w:type="paragraph" w:customStyle="1" w:styleId="CodeFormat">
    <w:name w:val="Code Format"/>
    <w:link w:val="CodeFormatChar"/>
    <w:autoRedefine/>
    <w:qFormat/>
    <w:rsid w:val="0008250C"/>
    <w:pPr>
      <w:pBdr>
        <w:top w:val="single" w:sz="6" w:space="4" w:color="595959" w:themeColor="text1" w:themeTint="A6" w:shadow="1"/>
        <w:left w:val="single" w:sz="6" w:space="4" w:color="595959" w:themeColor="text1" w:themeTint="A6" w:shadow="1"/>
        <w:bottom w:val="single" w:sz="6" w:space="4" w:color="595959" w:themeColor="text1" w:themeTint="A6" w:shadow="1"/>
        <w:right w:val="single" w:sz="6" w:space="4" w:color="595959" w:themeColor="text1" w:themeTint="A6" w:shadow="1"/>
      </w:pBdr>
      <w:spacing w:after="0" w:line="240" w:lineRule="auto"/>
      <w:ind w:left="567"/>
    </w:pPr>
    <w:rPr>
      <w:rFonts w:ascii="Courier New" w:hAnsi="Courier New" w:cs="Courier New"/>
      <w:color w:val="262626" w:themeColor="text1" w:themeTint="D9"/>
      <w:sz w:val="24"/>
      <w:szCs w:val="24"/>
      <w:shd w:val="clear" w:color="auto" w:fill="FFFFFF"/>
    </w:rPr>
  </w:style>
  <w:style w:type="character" w:customStyle="1" w:styleId="CodeFormatChar">
    <w:name w:val="Code Format Char"/>
    <w:basedOn w:val="DefaultParagraphFont"/>
    <w:link w:val="CodeFormat"/>
    <w:rsid w:val="0008250C"/>
    <w:rPr>
      <w:rFonts w:ascii="Courier New" w:hAnsi="Courier New" w:cs="Courier New"/>
      <w:color w:val="262626" w:themeColor="text1" w:themeTint="D9"/>
      <w:sz w:val="24"/>
      <w:szCs w:val="24"/>
    </w:rPr>
  </w:style>
  <w:style w:type="character" w:customStyle="1" w:styleId="Heading3Char">
    <w:name w:val="Heading 3 Char"/>
    <w:basedOn w:val="DefaultParagraphFont"/>
    <w:link w:val="Heading3"/>
    <w:uiPriority w:val="9"/>
    <w:rsid w:val="00225EC8"/>
    <w:rPr>
      <w:rFonts w:asciiTheme="majorHAnsi" w:eastAsiaTheme="majorEastAsia" w:hAnsiTheme="majorHAnsi" w:cstheme="majorBidi"/>
      <w:b/>
      <w:bCs/>
      <w:color w:val="243F60" w:themeColor="accent1" w:themeShade="7F"/>
      <w:sz w:val="24"/>
      <w:szCs w:val="24"/>
      <w:u w:val="single"/>
    </w:rPr>
  </w:style>
  <w:style w:type="paragraph" w:styleId="HTMLPreformatted">
    <w:name w:val="HTML Preformatted"/>
    <w:basedOn w:val="Normal"/>
    <w:link w:val="HTMLPreformattedChar"/>
    <w:uiPriority w:val="99"/>
    <w:semiHidden/>
    <w:unhideWhenUsed/>
    <w:rsid w:val="0070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187E"/>
    <w:rPr>
      <w:rFonts w:ascii="Courier New" w:eastAsia="Times New Roman" w:hAnsi="Courier New" w:cs="Courier New"/>
      <w:sz w:val="20"/>
      <w:szCs w:val="20"/>
    </w:rPr>
  </w:style>
  <w:style w:type="character" w:styleId="Hyperlink">
    <w:name w:val="Hyperlink"/>
    <w:basedOn w:val="DefaultParagraphFont"/>
    <w:uiPriority w:val="99"/>
    <w:unhideWhenUsed/>
    <w:rsid w:val="00F84820"/>
    <w:rPr>
      <w:color w:val="0000FF"/>
      <w:u w:val="single"/>
    </w:rPr>
  </w:style>
  <w:style w:type="paragraph" w:customStyle="1" w:styleId="numberedlist">
    <w:name w:val="numbered list"/>
    <w:basedOn w:val="ListParagraph"/>
    <w:link w:val="numberedlistChar"/>
    <w:qFormat/>
    <w:rsid w:val="00E178CF"/>
    <w:pPr>
      <w:numPr>
        <w:numId w:val="2"/>
      </w:numPr>
      <w:spacing w:before="120" w:line="288" w:lineRule="auto"/>
      <w:jc w:val="left"/>
      <w:outlineLvl w:val="0"/>
    </w:pPr>
    <w:rPr>
      <w:rFonts w:ascii="Calibri" w:eastAsiaTheme="minorHAnsi" w:hAnsi="Calibri" w:cstheme="minorBidi"/>
      <w:color w:val="17365D" w:themeColor="text2" w:themeShade="BF"/>
      <w:szCs w:val="22"/>
      <w:lang w:eastAsia="ko-KR"/>
    </w:rPr>
  </w:style>
  <w:style w:type="character" w:customStyle="1" w:styleId="numberedlistChar">
    <w:name w:val="numbered list Char"/>
    <w:basedOn w:val="DefaultParagraphFont"/>
    <w:link w:val="numberedlist"/>
    <w:rsid w:val="00E178CF"/>
    <w:rPr>
      <w:rFonts w:ascii="Calibri" w:eastAsiaTheme="minorHAnsi" w:hAnsi="Calibri"/>
      <w:color w:val="17365D" w:themeColor="text2" w:themeShade="BF"/>
      <w:sz w:val="24"/>
      <w:lang w:eastAsia="ko-KR"/>
    </w:rPr>
  </w:style>
  <w:style w:type="character" w:styleId="PlaceholderText">
    <w:name w:val="Placeholder Text"/>
    <w:basedOn w:val="DefaultParagraphFont"/>
    <w:uiPriority w:val="99"/>
    <w:semiHidden/>
    <w:rsid w:val="000521A4"/>
    <w:rPr>
      <w:color w:val="808080"/>
    </w:rPr>
  </w:style>
  <w:style w:type="character" w:customStyle="1" w:styleId="Heading4Char">
    <w:name w:val="Heading 4 Char"/>
    <w:basedOn w:val="DefaultParagraphFont"/>
    <w:link w:val="Heading4"/>
    <w:uiPriority w:val="9"/>
    <w:rsid w:val="00225EC8"/>
    <w:rPr>
      <w:rFonts w:asciiTheme="majorHAnsi" w:eastAsiaTheme="majorEastAsia" w:hAnsiTheme="majorHAnsi" w:cstheme="majorBidi"/>
      <w:i/>
      <w:iCs/>
      <w:color w:val="365F91" w:themeColor="accent1" w:themeShade="BF"/>
      <w:sz w:val="24"/>
      <w:szCs w:val="24"/>
    </w:rPr>
  </w:style>
  <w:style w:type="character" w:customStyle="1" w:styleId="hljs-string">
    <w:name w:val="hljs-string"/>
    <w:basedOn w:val="DefaultParagraphFont"/>
    <w:rsid w:val="009818A5"/>
  </w:style>
  <w:style w:type="character" w:customStyle="1" w:styleId="hljs-number">
    <w:name w:val="hljs-number"/>
    <w:basedOn w:val="DefaultParagraphFont"/>
    <w:rsid w:val="009818A5"/>
  </w:style>
  <w:style w:type="character" w:styleId="FollowedHyperlink">
    <w:name w:val="FollowedHyperlink"/>
    <w:basedOn w:val="DefaultParagraphFont"/>
    <w:uiPriority w:val="99"/>
    <w:semiHidden/>
    <w:unhideWhenUsed/>
    <w:rsid w:val="002A0864"/>
    <w:rPr>
      <w:color w:val="800080" w:themeColor="followedHyperlink"/>
      <w:u w:val="single"/>
    </w:rPr>
  </w:style>
  <w:style w:type="character" w:styleId="Strong">
    <w:name w:val="Strong"/>
    <w:basedOn w:val="DefaultParagraphFont"/>
    <w:uiPriority w:val="22"/>
    <w:qFormat/>
    <w:rsid w:val="00D64379"/>
    <w:rPr>
      <w:b/>
      <w:bCs/>
    </w:rPr>
  </w:style>
  <w:style w:type="paragraph" w:styleId="IntenseQuote">
    <w:name w:val="Intense Quote"/>
    <w:basedOn w:val="Normal"/>
    <w:next w:val="Normal"/>
    <w:link w:val="IntenseQuoteChar"/>
    <w:uiPriority w:val="30"/>
    <w:qFormat/>
    <w:rsid w:val="004D09B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D09BE"/>
    <w:rPr>
      <w:rFonts w:ascii="Times New Roman" w:hAnsi="Times New Roman" w:cs="Times New Roman"/>
      <w:i/>
      <w:iCs/>
      <w:color w:val="4F81BD" w:themeColor="accent1"/>
      <w:sz w:val="24"/>
      <w:szCs w:val="24"/>
    </w:rPr>
  </w:style>
  <w:style w:type="character" w:styleId="IntenseEmphasis">
    <w:name w:val="Intense Emphasis"/>
    <w:basedOn w:val="DefaultParagraphFont"/>
    <w:uiPriority w:val="21"/>
    <w:qFormat/>
    <w:rsid w:val="004D09BE"/>
    <w:rPr>
      <w:i/>
      <w:iCs/>
      <w:color w:val="E36C0A" w:themeColor="accent6" w:themeShade="BF"/>
    </w:rPr>
  </w:style>
  <w:style w:type="character" w:styleId="Emphasis">
    <w:name w:val="Emphasis"/>
    <w:basedOn w:val="DefaultParagraphFont"/>
    <w:uiPriority w:val="20"/>
    <w:qFormat/>
    <w:rsid w:val="004D09BE"/>
    <w:rPr>
      <w:i/>
      <w:iCs/>
    </w:rPr>
  </w:style>
  <w:style w:type="character" w:styleId="UnresolvedMention">
    <w:name w:val="Unresolved Mention"/>
    <w:basedOn w:val="DefaultParagraphFont"/>
    <w:uiPriority w:val="99"/>
    <w:semiHidden/>
    <w:unhideWhenUsed/>
    <w:rsid w:val="00B36739"/>
    <w:rPr>
      <w:color w:val="605E5C"/>
      <w:shd w:val="clear" w:color="auto" w:fill="E1DFDD"/>
    </w:rPr>
  </w:style>
  <w:style w:type="character" w:customStyle="1" w:styleId="html-tag">
    <w:name w:val="html-tag"/>
    <w:basedOn w:val="DefaultParagraphFont"/>
    <w:rsid w:val="00F66404"/>
  </w:style>
  <w:style w:type="character" w:customStyle="1" w:styleId="html-attribute-name">
    <w:name w:val="html-attribute-name"/>
    <w:basedOn w:val="DefaultParagraphFont"/>
    <w:rsid w:val="00F66404"/>
  </w:style>
  <w:style w:type="character" w:customStyle="1" w:styleId="html-attribute-value">
    <w:name w:val="html-attribute-value"/>
    <w:basedOn w:val="DefaultParagraphFont"/>
    <w:rsid w:val="00F66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89790">
      <w:bodyDiv w:val="1"/>
      <w:marLeft w:val="0"/>
      <w:marRight w:val="0"/>
      <w:marTop w:val="0"/>
      <w:marBottom w:val="0"/>
      <w:divBdr>
        <w:top w:val="none" w:sz="0" w:space="0" w:color="auto"/>
        <w:left w:val="none" w:sz="0" w:space="0" w:color="auto"/>
        <w:bottom w:val="none" w:sz="0" w:space="0" w:color="auto"/>
        <w:right w:val="none" w:sz="0" w:space="0" w:color="auto"/>
      </w:divBdr>
    </w:div>
    <w:div w:id="334649331">
      <w:bodyDiv w:val="1"/>
      <w:marLeft w:val="0"/>
      <w:marRight w:val="0"/>
      <w:marTop w:val="0"/>
      <w:marBottom w:val="0"/>
      <w:divBdr>
        <w:top w:val="none" w:sz="0" w:space="0" w:color="auto"/>
        <w:left w:val="none" w:sz="0" w:space="0" w:color="auto"/>
        <w:bottom w:val="none" w:sz="0" w:space="0" w:color="auto"/>
        <w:right w:val="none" w:sz="0" w:space="0" w:color="auto"/>
      </w:divBdr>
    </w:div>
    <w:div w:id="355741180">
      <w:bodyDiv w:val="1"/>
      <w:marLeft w:val="0"/>
      <w:marRight w:val="0"/>
      <w:marTop w:val="0"/>
      <w:marBottom w:val="0"/>
      <w:divBdr>
        <w:top w:val="none" w:sz="0" w:space="0" w:color="auto"/>
        <w:left w:val="none" w:sz="0" w:space="0" w:color="auto"/>
        <w:bottom w:val="none" w:sz="0" w:space="0" w:color="auto"/>
        <w:right w:val="none" w:sz="0" w:space="0" w:color="auto"/>
      </w:divBdr>
    </w:div>
    <w:div w:id="398747703">
      <w:bodyDiv w:val="1"/>
      <w:marLeft w:val="0"/>
      <w:marRight w:val="0"/>
      <w:marTop w:val="0"/>
      <w:marBottom w:val="0"/>
      <w:divBdr>
        <w:top w:val="none" w:sz="0" w:space="0" w:color="auto"/>
        <w:left w:val="none" w:sz="0" w:space="0" w:color="auto"/>
        <w:bottom w:val="none" w:sz="0" w:space="0" w:color="auto"/>
        <w:right w:val="none" w:sz="0" w:space="0" w:color="auto"/>
      </w:divBdr>
      <w:divsChild>
        <w:div w:id="810252851">
          <w:marLeft w:val="547"/>
          <w:marRight w:val="0"/>
          <w:marTop w:val="134"/>
          <w:marBottom w:val="0"/>
          <w:divBdr>
            <w:top w:val="none" w:sz="0" w:space="0" w:color="auto"/>
            <w:left w:val="none" w:sz="0" w:space="0" w:color="auto"/>
            <w:bottom w:val="none" w:sz="0" w:space="0" w:color="auto"/>
            <w:right w:val="none" w:sz="0" w:space="0" w:color="auto"/>
          </w:divBdr>
        </w:div>
        <w:div w:id="1479959930">
          <w:marLeft w:val="547"/>
          <w:marRight w:val="0"/>
          <w:marTop w:val="134"/>
          <w:marBottom w:val="0"/>
          <w:divBdr>
            <w:top w:val="none" w:sz="0" w:space="0" w:color="auto"/>
            <w:left w:val="none" w:sz="0" w:space="0" w:color="auto"/>
            <w:bottom w:val="none" w:sz="0" w:space="0" w:color="auto"/>
            <w:right w:val="none" w:sz="0" w:space="0" w:color="auto"/>
          </w:divBdr>
        </w:div>
      </w:divsChild>
    </w:div>
    <w:div w:id="802307839">
      <w:bodyDiv w:val="1"/>
      <w:marLeft w:val="0"/>
      <w:marRight w:val="0"/>
      <w:marTop w:val="0"/>
      <w:marBottom w:val="0"/>
      <w:divBdr>
        <w:top w:val="none" w:sz="0" w:space="0" w:color="auto"/>
        <w:left w:val="none" w:sz="0" w:space="0" w:color="auto"/>
        <w:bottom w:val="none" w:sz="0" w:space="0" w:color="auto"/>
        <w:right w:val="none" w:sz="0" w:space="0" w:color="auto"/>
      </w:divBdr>
    </w:div>
    <w:div w:id="867446640">
      <w:bodyDiv w:val="1"/>
      <w:marLeft w:val="0"/>
      <w:marRight w:val="0"/>
      <w:marTop w:val="0"/>
      <w:marBottom w:val="0"/>
      <w:divBdr>
        <w:top w:val="none" w:sz="0" w:space="0" w:color="auto"/>
        <w:left w:val="none" w:sz="0" w:space="0" w:color="auto"/>
        <w:bottom w:val="none" w:sz="0" w:space="0" w:color="auto"/>
        <w:right w:val="none" w:sz="0" w:space="0" w:color="auto"/>
      </w:divBdr>
      <w:divsChild>
        <w:div w:id="308824260">
          <w:marLeft w:val="547"/>
          <w:marRight w:val="0"/>
          <w:marTop w:val="134"/>
          <w:marBottom w:val="0"/>
          <w:divBdr>
            <w:top w:val="none" w:sz="0" w:space="0" w:color="auto"/>
            <w:left w:val="none" w:sz="0" w:space="0" w:color="auto"/>
            <w:bottom w:val="none" w:sz="0" w:space="0" w:color="auto"/>
            <w:right w:val="none" w:sz="0" w:space="0" w:color="auto"/>
          </w:divBdr>
        </w:div>
        <w:div w:id="1080520618">
          <w:marLeft w:val="547"/>
          <w:marRight w:val="0"/>
          <w:marTop w:val="134"/>
          <w:marBottom w:val="0"/>
          <w:divBdr>
            <w:top w:val="none" w:sz="0" w:space="0" w:color="auto"/>
            <w:left w:val="none" w:sz="0" w:space="0" w:color="auto"/>
            <w:bottom w:val="none" w:sz="0" w:space="0" w:color="auto"/>
            <w:right w:val="none" w:sz="0" w:space="0" w:color="auto"/>
          </w:divBdr>
        </w:div>
        <w:div w:id="1359968059">
          <w:marLeft w:val="547"/>
          <w:marRight w:val="0"/>
          <w:marTop w:val="134"/>
          <w:marBottom w:val="0"/>
          <w:divBdr>
            <w:top w:val="none" w:sz="0" w:space="0" w:color="auto"/>
            <w:left w:val="none" w:sz="0" w:space="0" w:color="auto"/>
            <w:bottom w:val="none" w:sz="0" w:space="0" w:color="auto"/>
            <w:right w:val="none" w:sz="0" w:space="0" w:color="auto"/>
          </w:divBdr>
        </w:div>
        <w:div w:id="1695380656">
          <w:marLeft w:val="547"/>
          <w:marRight w:val="0"/>
          <w:marTop w:val="134"/>
          <w:marBottom w:val="0"/>
          <w:divBdr>
            <w:top w:val="none" w:sz="0" w:space="0" w:color="auto"/>
            <w:left w:val="none" w:sz="0" w:space="0" w:color="auto"/>
            <w:bottom w:val="none" w:sz="0" w:space="0" w:color="auto"/>
            <w:right w:val="none" w:sz="0" w:space="0" w:color="auto"/>
          </w:divBdr>
        </w:div>
      </w:divsChild>
    </w:div>
    <w:div w:id="1347176420">
      <w:bodyDiv w:val="1"/>
      <w:marLeft w:val="0"/>
      <w:marRight w:val="0"/>
      <w:marTop w:val="0"/>
      <w:marBottom w:val="0"/>
      <w:divBdr>
        <w:top w:val="none" w:sz="0" w:space="0" w:color="auto"/>
        <w:left w:val="none" w:sz="0" w:space="0" w:color="auto"/>
        <w:bottom w:val="none" w:sz="0" w:space="0" w:color="auto"/>
        <w:right w:val="none" w:sz="0" w:space="0" w:color="auto"/>
      </w:divBdr>
    </w:div>
    <w:div w:id="1557350075">
      <w:bodyDiv w:val="1"/>
      <w:marLeft w:val="0"/>
      <w:marRight w:val="0"/>
      <w:marTop w:val="0"/>
      <w:marBottom w:val="0"/>
      <w:divBdr>
        <w:top w:val="none" w:sz="0" w:space="0" w:color="auto"/>
        <w:left w:val="none" w:sz="0" w:space="0" w:color="auto"/>
        <w:bottom w:val="none" w:sz="0" w:space="0" w:color="auto"/>
        <w:right w:val="none" w:sz="0" w:space="0" w:color="auto"/>
      </w:divBdr>
    </w:div>
    <w:div w:id="1743871846">
      <w:bodyDiv w:val="1"/>
      <w:marLeft w:val="0"/>
      <w:marRight w:val="0"/>
      <w:marTop w:val="0"/>
      <w:marBottom w:val="0"/>
      <w:divBdr>
        <w:top w:val="none" w:sz="0" w:space="0" w:color="auto"/>
        <w:left w:val="none" w:sz="0" w:space="0" w:color="auto"/>
        <w:bottom w:val="none" w:sz="0" w:space="0" w:color="auto"/>
        <w:right w:val="none" w:sz="0" w:space="0" w:color="auto"/>
      </w:divBdr>
    </w:div>
    <w:div w:id="2077510832">
      <w:bodyDiv w:val="1"/>
      <w:marLeft w:val="0"/>
      <w:marRight w:val="0"/>
      <w:marTop w:val="0"/>
      <w:marBottom w:val="0"/>
      <w:divBdr>
        <w:top w:val="none" w:sz="0" w:space="0" w:color="auto"/>
        <w:left w:val="none" w:sz="0" w:space="0" w:color="auto"/>
        <w:bottom w:val="none" w:sz="0" w:space="0" w:color="auto"/>
        <w:right w:val="none" w:sz="0" w:space="0" w:color="auto"/>
      </w:divBdr>
      <w:divsChild>
        <w:div w:id="851147741">
          <w:marLeft w:val="0"/>
          <w:marRight w:val="0"/>
          <w:marTop w:val="0"/>
          <w:marBottom w:val="0"/>
          <w:divBdr>
            <w:top w:val="none" w:sz="0" w:space="0" w:color="auto"/>
            <w:left w:val="none" w:sz="0" w:space="0" w:color="auto"/>
            <w:bottom w:val="none" w:sz="0" w:space="0" w:color="auto"/>
            <w:right w:val="none" w:sz="0" w:space="0" w:color="auto"/>
          </w:divBdr>
          <w:divsChild>
            <w:div w:id="16332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ky.edu/~keen/help/debug-tutorial/debug.html" TargetMode="External"/><Relationship Id="rId13" Type="http://schemas.openxmlformats.org/officeDocument/2006/relationships/hyperlink" Target="https://matplotlib.org/resources/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tplotlib.org/resources/index.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w8QHoVam1-I" TargetMode="External"/><Relationship Id="rId14" Type="http://schemas.openxmlformats.org/officeDocument/2006/relationships/hyperlink" Target="https://github.com/rougier/matplotlib-tutori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lot\AppData\Roaming\Microsoft\Templates\UoY\TPOP%20PRACT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w="12700">
          <a:solidFill>
            <a:schemeClr val="accent1">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2B54C-67A4-42CA-BF3A-F55A01653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TPOP PRACTICAL.dotx</Template>
  <TotalTime>7198</TotalTime>
  <Pages>5</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Blot</dc:creator>
  <cp:keywords/>
  <dc:description/>
  <cp:lastModifiedBy>Lilian Blot</cp:lastModifiedBy>
  <cp:revision>12</cp:revision>
  <cp:lastPrinted>2019-11-18T17:08:00Z</cp:lastPrinted>
  <dcterms:created xsi:type="dcterms:W3CDTF">2019-11-05T11:20:00Z</dcterms:created>
  <dcterms:modified xsi:type="dcterms:W3CDTF">2019-11-19T05:19:00Z</dcterms:modified>
</cp:coreProperties>
</file>