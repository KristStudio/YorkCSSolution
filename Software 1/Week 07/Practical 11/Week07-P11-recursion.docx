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47E19D7A" w:rsidR="0028004C" w:rsidRPr="00D64379" w:rsidRDefault="004D09BE" w:rsidP="00D64379">
      <w:pPr>
        <w:jc w:val="center"/>
        <w:rPr>
          <w:rStyle w:val="Strong"/>
          <w:color w:val="FFFFFF" w:themeColor="background1"/>
          <w:sz w:val="32"/>
          <w:szCs w:val="32"/>
        </w:rPr>
      </w:pPr>
      <w:r>
        <w:rPr>
          <w:rStyle w:val="Strong"/>
          <w:color w:val="FFFFFF" w:themeColor="background1"/>
          <w:sz w:val="32"/>
          <w:szCs w:val="32"/>
        </w:rPr>
        <w:t>Recursion</w:t>
      </w:r>
    </w:p>
    <w:p w14:paraId="283D313A" w14:textId="568AA592"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4D09BE">
        <w:t>7</w:t>
      </w:r>
      <w:r w:rsidR="00393191">
        <w:t xml:space="preserve"> – Practical </w:t>
      </w:r>
      <w:r w:rsidR="004D09BE">
        <w:t>11</w:t>
      </w:r>
    </w:p>
    <w:p w14:paraId="56E08B41" w14:textId="3714AC6C" w:rsidR="004D09BE" w:rsidRDefault="004D09BE" w:rsidP="004D09BE">
      <w:r>
        <w:t xml:space="preserve">Write all your code for questions 1 to </w:t>
      </w:r>
      <w:r w:rsidR="00F00B59">
        <w:t>6</w:t>
      </w:r>
      <w:r>
        <w:t xml:space="preserve"> in a file </w:t>
      </w:r>
      <w:r w:rsidRPr="001A18F5">
        <w:rPr>
          <w:rFonts w:ascii="Courier New" w:hAnsi="Courier New" w:cs="Courier New"/>
        </w:rPr>
        <w:t>recursion.py</w:t>
      </w:r>
      <w:r>
        <w:t xml:space="preserve">. I have also provided </w:t>
      </w:r>
      <w:r w:rsidR="00086623">
        <w:t>5</w:t>
      </w:r>
      <w:r>
        <w:t xml:space="preserve"> more files called:</w:t>
      </w:r>
    </w:p>
    <w:p w14:paraId="7F4B2522" w14:textId="77777777" w:rsidR="004D09BE" w:rsidRDefault="004D09BE" w:rsidP="00135E61">
      <w:pPr>
        <w:pStyle w:val="ListParagraph"/>
        <w:numPr>
          <w:ilvl w:val="0"/>
          <w:numId w:val="3"/>
        </w:numPr>
        <w:spacing w:after="0"/>
      </w:pPr>
      <w:r w:rsidRPr="00E140EE">
        <w:rPr>
          <w:rFonts w:ascii="Courier New" w:hAnsi="Courier New" w:cs="Courier New"/>
        </w:rPr>
        <w:t>test_exercise_1.py</w:t>
      </w:r>
      <w:r>
        <w:t xml:space="preserve">, </w:t>
      </w:r>
    </w:p>
    <w:p w14:paraId="00DC9878" w14:textId="62CB33CB" w:rsidR="004D09BE" w:rsidRDefault="004D09BE" w:rsidP="00135E61">
      <w:pPr>
        <w:pStyle w:val="ListParagraph"/>
        <w:numPr>
          <w:ilvl w:val="0"/>
          <w:numId w:val="3"/>
        </w:numPr>
        <w:spacing w:after="0"/>
      </w:pPr>
      <w:r w:rsidRPr="00E140EE">
        <w:rPr>
          <w:rFonts w:ascii="Courier New" w:hAnsi="Courier New" w:cs="Courier New"/>
        </w:rPr>
        <w:t>test_exercise_</w:t>
      </w:r>
      <w:r>
        <w:rPr>
          <w:rFonts w:ascii="Courier New" w:hAnsi="Courier New" w:cs="Courier New"/>
        </w:rPr>
        <w:t>2</w:t>
      </w:r>
      <w:r w:rsidRPr="00E140EE">
        <w:rPr>
          <w:rFonts w:ascii="Courier New" w:hAnsi="Courier New" w:cs="Courier New"/>
        </w:rPr>
        <w:t>.py</w:t>
      </w:r>
      <w:r>
        <w:t xml:space="preserve">, </w:t>
      </w:r>
    </w:p>
    <w:p w14:paraId="288EE337" w14:textId="7ED538FD" w:rsidR="00F00B59" w:rsidRDefault="00F00B59" w:rsidP="00F00B59">
      <w:pPr>
        <w:pStyle w:val="ListParagraph"/>
        <w:numPr>
          <w:ilvl w:val="0"/>
          <w:numId w:val="3"/>
        </w:numPr>
        <w:spacing w:after="0"/>
      </w:pPr>
      <w:r w:rsidRPr="00E140EE">
        <w:rPr>
          <w:rFonts w:ascii="Courier New" w:hAnsi="Courier New" w:cs="Courier New"/>
        </w:rPr>
        <w:t>test_exercise_</w:t>
      </w:r>
      <w:r>
        <w:rPr>
          <w:rFonts w:ascii="Courier New" w:hAnsi="Courier New" w:cs="Courier New"/>
        </w:rPr>
        <w:t>3</w:t>
      </w:r>
      <w:r w:rsidRPr="00E140EE">
        <w:rPr>
          <w:rFonts w:ascii="Courier New" w:hAnsi="Courier New" w:cs="Courier New"/>
        </w:rPr>
        <w:t>.py</w:t>
      </w:r>
      <w:r>
        <w:t xml:space="preserve">, </w:t>
      </w:r>
    </w:p>
    <w:p w14:paraId="54F8457C" w14:textId="17EE3F4C" w:rsidR="00086623" w:rsidRDefault="00086623" w:rsidP="00086623">
      <w:pPr>
        <w:pStyle w:val="ListParagraph"/>
        <w:numPr>
          <w:ilvl w:val="0"/>
          <w:numId w:val="3"/>
        </w:numPr>
        <w:spacing w:after="0"/>
      </w:pPr>
      <w:r w:rsidRPr="00E140EE">
        <w:rPr>
          <w:rFonts w:ascii="Courier New" w:hAnsi="Courier New" w:cs="Courier New"/>
        </w:rPr>
        <w:t>test_exercise_</w:t>
      </w:r>
      <w:r>
        <w:rPr>
          <w:rFonts w:ascii="Courier New" w:hAnsi="Courier New" w:cs="Courier New"/>
        </w:rPr>
        <w:t>5</w:t>
      </w:r>
      <w:r w:rsidRPr="00E140EE">
        <w:rPr>
          <w:rFonts w:ascii="Courier New" w:hAnsi="Courier New" w:cs="Courier New"/>
        </w:rPr>
        <w:t>.py</w:t>
      </w:r>
      <w:r>
        <w:t xml:space="preserve">, </w:t>
      </w:r>
    </w:p>
    <w:p w14:paraId="29D1E4AC" w14:textId="5ACF868D" w:rsidR="004D09BE" w:rsidRDefault="004D09BE" w:rsidP="00135E61">
      <w:pPr>
        <w:pStyle w:val="ListParagraph"/>
        <w:numPr>
          <w:ilvl w:val="0"/>
          <w:numId w:val="3"/>
        </w:numPr>
        <w:spacing w:after="0"/>
      </w:pPr>
      <w:r>
        <w:t xml:space="preserve">and </w:t>
      </w:r>
      <w:r w:rsidRPr="00E140EE">
        <w:rPr>
          <w:rFonts w:ascii="Courier New" w:hAnsi="Courier New" w:cs="Courier New"/>
        </w:rPr>
        <w:t>test_exercise_</w:t>
      </w:r>
      <w:r w:rsidR="00086623">
        <w:rPr>
          <w:rFonts w:ascii="Courier New" w:hAnsi="Courier New" w:cs="Courier New"/>
        </w:rPr>
        <w:t>6</w:t>
      </w:r>
      <w:r w:rsidRPr="00E140EE">
        <w:rPr>
          <w:rFonts w:ascii="Courier New" w:hAnsi="Courier New" w:cs="Courier New"/>
        </w:rPr>
        <w:t>.py</w:t>
      </w:r>
      <w:r>
        <w:t>.</w:t>
      </w:r>
    </w:p>
    <w:p w14:paraId="743E7359" w14:textId="77777777" w:rsidR="004D09BE" w:rsidRDefault="004D09BE" w:rsidP="004D09BE">
      <w:r>
        <w:t xml:space="preserve">The files contain unit tests like the ones you will have during the formative and the summer exam. Unit tests are series of tests to validate individual function, or unit of code (hence the name). There are here to help you monitor your progress during the exam (in real life during code production). If you pass a test it means that you have successfully implemented that functionality. For your solution to an exercise to be correct, you must pass ALL the test for that exercise, not just one or two. </w:t>
      </w:r>
    </w:p>
    <w:p w14:paraId="1ADC1302" w14:textId="53FF4AC2" w:rsidR="004D09BE" w:rsidRPr="00B94103" w:rsidRDefault="004D09BE" w:rsidP="004D09BE">
      <w:pPr>
        <w:rPr>
          <w:rStyle w:val="Emphasis"/>
          <w:color w:val="365F91" w:themeColor="accent1" w:themeShade="BF"/>
        </w:rPr>
      </w:pPr>
      <w:r w:rsidRPr="00B94103">
        <w:rPr>
          <w:rStyle w:val="Emphasis"/>
          <w:color w:val="365F91" w:themeColor="accent1" w:themeShade="BF"/>
        </w:rPr>
        <w:t xml:space="preserve">Note: Unit testing and creating test files like the one provided are not part of the learning objectives of </w:t>
      </w:r>
      <w:r w:rsidR="00A243F2">
        <w:rPr>
          <w:rStyle w:val="Emphasis"/>
          <w:color w:val="365F91" w:themeColor="accent1" w:themeShade="BF"/>
        </w:rPr>
        <w:t>this module</w:t>
      </w:r>
      <w:r w:rsidRPr="00B94103">
        <w:rPr>
          <w:rStyle w:val="Emphasis"/>
          <w:color w:val="365F91" w:themeColor="accent1" w:themeShade="BF"/>
        </w:rPr>
        <w:t xml:space="preserve">. You do not need to understand how they are </w:t>
      </w:r>
      <w:r w:rsidR="00A243F2" w:rsidRPr="00B94103">
        <w:rPr>
          <w:rStyle w:val="Emphasis"/>
          <w:color w:val="365F91" w:themeColor="accent1" w:themeShade="BF"/>
        </w:rPr>
        <w:t>done;</w:t>
      </w:r>
      <w:r w:rsidRPr="00B94103">
        <w:rPr>
          <w:rStyle w:val="Emphasis"/>
          <w:color w:val="365F91" w:themeColor="accent1" w:themeShade="BF"/>
        </w:rPr>
        <w:t xml:space="preserve"> they are just here as a tool to help you during the examination. You can choose to ignore them completely and not use them during the exam, just be aware that students who used them last year find them very useful.</w:t>
      </w:r>
    </w:p>
    <w:p w14:paraId="07D204BA" w14:textId="77777777" w:rsidR="004D09BE" w:rsidRPr="00E140EE" w:rsidRDefault="004D09BE" w:rsidP="004D09BE">
      <w:pPr>
        <w:rPr>
          <w:rStyle w:val="IntenseEmphasis"/>
        </w:rPr>
      </w:pPr>
      <w:r w:rsidRPr="00E140EE">
        <w:rPr>
          <w:rStyle w:val="IntenseEmphasis"/>
        </w:rPr>
        <w:t>How to run the test?</w:t>
      </w:r>
    </w:p>
    <w:p w14:paraId="1F0C149C" w14:textId="29F04ADB" w:rsidR="004D09BE" w:rsidRDefault="004D09BE" w:rsidP="004D09BE">
      <w:r>
        <w:t>First make sure that the test file</w:t>
      </w:r>
      <w:r w:rsidR="00A243F2">
        <w:t>s</w:t>
      </w:r>
      <w:r>
        <w:t xml:space="preserve"> </w:t>
      </w:r>
      <w:r w:rsidR="00A243F2">
        <w:t>are</w:t>
      </w:r>
      <w:r>
        <w:t xml:space="preserve"> in the same directory as </w:t>
      </w:r>
      <w:r w:rsidRPr="001A18F5">
        <w:rPr>
          <w:rFonts w:ascii="Courier New" w:hAnsi="Courier New" w:cs="Courier New"/>
        </w:rPr>
        <w:t>recursion.py</w:t>
      </w:r>
      <w:r>
        <w:t xml:space="preserve">. Then open the test file with </w:t>
      </w:r>
      <w:proofErr w:type="gramStart"/>
      <w:r>
        <w:t>Idle, and</w:t>
      </w:r>
      <w:proofErr w:type="gramEnd"/>
      <w:r>
        <w:t xml:space="preserve"> click run on the menu. </w:t>
      </w:r>
      <w:r w:rsidR="00B36739">
        <w:t xml:space="preserve">If you would like to run the unit test within Visual Studio Code, there is a nice </w:t>
      </w:r>
      <w:hyperlink r:id="rId8" w:history="1">
        <w:r w:rsidR="00B36739" w:rsidRPr="00B36739">
          <w:rPr>
            <w:rStyle w:val="Hyperlink"/>
          </w:rPr>
          <w:t>tutorial on the real python channel</w:t>
        </w:r>
      </w:hyperlink>
      <w:r w:rsidR="00B36739">
        <w:t xml:space="preserve">. When the code does not pass the test, you will still have to look at the output, which is the same as the one provided </w:t>
      </w:r>
      <w:r w:rsidR="00AF3A5D">
        <w:t>here for Idle.</w:t>
      </w:r>
    </w:p>
    <w:p w14:paraId="2D7F71A0" w14:textId="77777777" w:rsidR="004D09BE" w:rsidRPr="00A45E37" w:rsidRDefault="004D09BE" w:rsidP="004D09BE">
      <w:pPr>
        <w:rPr>
          <w:rStyle w:val="IntenseEmphasis"/>
        </w:rPr>
      </w:pPr>
      <w:r w:rsidRPr="00A45E37">
        <w:rPr>
          <w:rStyle w:val="IntenseEmphasis"/>
        </w:rPr>
        <w:t>If you have the following error message:</w:t>
      </w:r>
    </w:p>
    <w:p w14:paraId="0D36CF82" w14:textId="77777777" w:rsidR="004D09BE" w:rsidRPr="00767CE2" w:rsidRDefault="004D09BE" w:rsidP="004D09BE">
      <w:pPr>
        <w:pStyle w:val="CodeFormat"/>
        <w:rPr>
          <w:color w:val="FF0000"/>
        </w:rPr>
      </w:pPr>
      <w:r w:rsidRPr="00767CE2">
        <w:rPr>
          <w:color w:val="FF0000"/>
        </w:rPr>
        <w:t>Traceback (most recent call last):</w:t>
      </w:r>
    </w:p>
    <w:p w14:paraId="0AC3738A" w14:textId="061F1E8B" w:rsidR="004D09BE" w:rsidRPr="00767CE2" w:rsidRDefault="004D09BE" w:rsidP="004D09BE">
      <w:pPr>
        <w:pStyle w:val="CodeFormat"/>
        <w:rPr>
          <w:color w:val="FF0000"/>
        </w:rPr>
      </w:pPr>
      <w:r w:rsidRPr="00767CE2">
        <w:rPr>
          <w:color w:val="FF0000"/>
        </w:rPr>
        <w:t xml:space="preserve">  File "D:/</w:t>
      </w:r>
      <w:r w:rsidR="00A243F2">
        <w:rPr>
          <w:color w:val="FF0000"/>
        </w:rPr>
        <w:t>SOF1</w:t>
      </w:r>
      <w:r w:rsidRPr="00767CE2">
        <w:rPr>
          <w:color w:val="FF0000"/>
        </w:rPr>
        <w:t>/test_exercise_1.py", line 8, in &lt;module&gt;</w:t>
      </w:r>
    </w:p>
    <w:p w14:paraId="07342949" w14:textId="77777777" w:rsidR="004D09BE" w:rsidRPr="00767CE2" w:rsidRDefault="004D09BE" w:rsidP="004D09BE">
      <w:pPr>
        <w:pStyle w:val="CodeFormat"/>
        <w:rPr>
          <w:color w:val="FF0000"/>
        </w:rPr>
      </w:pPr>
      <w:r w:rsidRPr="00767CE2">
        <w:rPr>
          <w:color w:val="FF0000"/>
        </w:rPr>
        <w:t xml:space="preserve">    from recursion import is_power</w:t>
      </w:r>
    </w:p>
    <w:p w14:paraId="7720992D" w14:textId="77777777" w:rsidR="004D09BE" w:rsidRPr="00767CE2" w:rsidRDefault="004D09BE" w:rsidP="004D09BE">
      <w:pPr>
        <w:pStyle w:val="CodeFormat"/>
        <w:rPr>
          <w:color w:val="FF0000"/>
        </w:rPr>
      </w:pPr>
      <w:r w:rsidRPr="00767CE2">
        <w:rPr>
          <w:color w:val="FF0000"/>
        </w:rPr>
        <w:t>ModuleNotFoundError: No module named 'recursion'</w:t>
      </w:r>
    </w:p>
    <w:p w14:paraId="38A15460" w14:textId="77777777" w:rsidR="004D09BE" w:rsidRDefault="004D09BE" w:rsidP="004D09BE">
      <w:r>
        <w:t xml:space="preserve">It means the test file cannot find the </w:t>
      </w:r>
      <w:r w:rsidRPr="001A18F5">
        <w:rPr>
          <w:rFonts w:ascii="Courier New" w:hAnsi="Courier New" w:cs="Courier New"/>
        </w:rPr>
        <w:t>recursion.py</w:t>
      </w:r>
      <w:r>
        <w:t xml:space="preserve"> file. Two possibilities, you misspelled the name of the file, so rename it (you will lose marks during the exam), or the file is not in the same directory (again you will lose marks during an exam).</w:t>
      </w:r>
    </w:p>
    <w:p w14:paraId="202EB8A0" w14:textId="77777777" w:rsidR="004D09BE" w:rsidRDefault="004D09BE" w:rsidP="004D09BE">
      <w:pPr>
        <w:spacing w:line="276" w:lineRule="auto"/>
        <w:jc w:val="left"/>
        <w:rPr>
          <w:rStyle w:val="IntenseEmphasis"/>
        </w:rPr>
      </w:pPr>
      <w:r>
        <w:rPr>
          <w:rStyle w:val="IntenseEmphasis"/>
        </w:rPr>
        <w:br w:type="page"/>
      </w:r>
    </w:p>
    <w:p w14:paraId="3B6D8C1F" w14:textId="77777777" w:rsidR="004D09BE" w:rsidRPr="00A45E37" w:rsidRDefault="004D09BE" w:rsidP="004D09BE">
      <w:pPr>
        <w:rPr>
          <w:rStyle w:val="IntenseEmphasis"/>
        </w:rPr>
      </w:pPr>
      <w:r w:rsidRPr="00A45E37">
        <w:rPr>
          <w:rStyle w:val="IntenseEmphasis"/>
        </w:rPr>
        <w:lastRenderedPageBreak/>
        <w:t>If you have the following error message</w:t>
      </w:r>
      <w:r>
        <w:rPr>
          <w:rStyle w:val="IntenseEmphasis"/>
        </w:rPr>
        <w:t xml:space="preserve"> when testing exercise 1</w:t>
      </w:r>
      <w:r w:rsidRPr="00A45E37">
        <w:rPr>
          <w:rStyle w:val="IntenseEmphasis"/>
        </w:rPr>
        <w:t>:</w:t>
      </w:r>
    </w:p>
    <w:p w14:paraId="74A54B5D" w14:textId="77777777" w:rsidR="004D09BE" w:rsidRPr="00767CE2" w:rsidRDefault="004D09BE" w:rsidP="004D09BE">
      <w:pPr>
        <w:pStyle w:val="CodeFormat"/>
        <w:rPr>
          <w:color w:val="FF0000"/>
        </w:rPr>
      </w:pPr>
      <w:r w:rsidRPr="00767CE2">
        <w:rPr>
          <w:color w:val="FF0000"/>
        </w:rPr>
        <w:t>Traceback (most recent call last):</w:t>
      </w:r>
    </w:p>
    <w:p w14:paraId="04492148" w14:textId="090B5BF2" w:rsidR="004D09BE" w:rsidRPr="00767CE2" w:rsidRDefault="004D09BE" w:rsidP="004D09BE">
      <w:pPr>
        <w:pStyle w:val="CodeFormat"/>
        <w:rPr>
          <w:color w:val="FF0000"/>
        </w:rPr>
      </w:pPr>
      <w:r w:rsidRPr="00767CE2">
        <w:rPr>
          <w:color w:val="FF0000"/>
        </w:rPr>
        <w:t xml:space="preserve">  File "D:/</w:t>
      </w:r>
      <w:r w:rsidR="00A243F2">
        <w:rPr>
          <w:color w:val="FF0000"/>
        </w:rPr>
        <w:t>SOF1</w:t>
      </w:r>
      <w:r w:rsidRPr="00767CE2">
        <w:rPr>
          <w:color w:val="FF0000"/>
        </w:rPr>
        <w:t>/test_exercise_1.py", line 8, in &lt;module&gt;</w:t>
      </w:r>
    </w:p>
    <w:p w14:paraId="048E6941" w14:textId="77777777" w:rsidR="004D09BE" w:rsidRPr="00767CE2" w:rsidRDefault="004D09BE" w:rsidP="004D09BE">
      <w:pPr>
        <w:pStyle w:val="CodeFormat"/>
        <w:rPr>
          <w:color w:val="FF0000"/>
        </w:rPr>
      </w:pPr>
      <w:r w:rsidRPr="00767CE2">
        <w:rPr>
          <w:color w:val="FF0000"/>
        </w:rPr>
        <w:t xml:space="preserve">    from recursion import is_power</w:t>
      </w:r>
    </w:p>
    <w:p w14:paraId="66688886" w14:textId="77777777" w:rsidR="004D09BE" w:rsidRPr="00767CE2" w:rsidRDefault="004D09BE" w:rsidP="004D09BE">
      <w:pPr>
        <w:pStyle w:val="CodeFormat"/>
        <w:rPr>
          <w:color w:val="FF0000"/>
        </w:rPr>
      </w:pPr>
      <w:r w:rsidRPr="00767CE2">
        <w:rPr>
          <w:color w:val="FF0000"/>
        </w:rPr>
        <w:t>ImportError: cannot import name 'is_power'</w:t>
      </w:r>
    </w:p>
    <w:p w14:paraId="534A796F" w14:textId="4703F53C" w:rsidR="004D09BE" w:rsidRPr="00B97AB5" w:rsidRDefault="004D09BE" w:rsidP="004D09BE">
      <w:r>
        <w:t xml:space="preserve">It means you misspelled the name of the function </w:t>
      </w:r>
      <w:r w:rsidRPr="005F2572">
        <w:rPr>
          <w:rFonts w:ascii="Courier New" w:hAnsi="Courier New" w:cs="Courier New"/>
        </w:rPr>
        <w:t>is_</w:t>
      </w:r>
      <w:proofErr w:type="gramStart"/>
      <w:r w:rsidRPr="005F2572">
        <w:rPr>
          <w:rFonts w:ascii="Courier New" w:hAnsi="Courier New" w:cs="Courier New"/>
        </w:rPr>
        <w:t>power</w:t>
      </w:r>
      <w:r>
        <w:rPr>
          <w:rFonts w:ascii="Courier New" w:hAnsi="Courier New" w:cs="Courier New"/>
        </w:rPr>
        <w:t>(</w:t>
      </w:r>
      <w:proofErr w:type="gramEnd"/>
      <w:r>
        <w:rPr>
          <w:rFonts w:ascii="Courier New" w:hAnsi="Courier New" w:cs="Courier New"/>
        </w:rPr>
        <w:t>)</w:t>
      </w:r>
      <w:r>
        <w:t xml:space="preserve"> in your solution, rename the function. Guess what</w:t>
      </w:r>
      <w:r w:rsidR="00A243F2">
        <w:t>!</w:t>
      </w:r>
      <w:r>
        <w:t xml:space="preserve"> You lose marks again. Read carefully the question during an exam.</w:t>
      </w:r>
      <w:r w:rsidR="00A243F2">
        <w:t xml:space="preserve"> Why would I lose marks if the code is correct, but the name of the function is different? The reasoning behind the marking scheme is that we always assume you are working within a development team. The software designer gave you a well define brief and all other developers in the team expect you to follow it. Their part of the code may depend on yours and their code will be using your function with the requirements given by the designer. Once the team has finished its first sprint, they will integrate all the existing code, including yours. That is when trouble will come to light, as your function does not follow the brief you were given, and when the other</w:t>
      </w:r>
      <w:r w:rsidR="00B97AB5">
        <w:t xml:space="preserve"> developers’ code </w:t>
      </w:r>
      <w:proofErr w:type="gramStart"/>
      <w:r w:rsidR="00B97AB5">
        <w:t>call</w:t>
      </w:r>
      <w:proofErr w:type="gramEnd"/>
      <w:r w:rsidR="00B97AB5">
        <w:t xml:space="preserve"> your function they will get an error message as it will not be defined. </w:t>
      </w:r>
      <w:r w:rsidR="00B97AB5" w:rsidRPr="00B97AB5">
        <w:rPr>
          <w:b/>
          <w:bCs/>
        </w:rPr>
        <w:t>You must always respect the brief and requiremenst given to you, even if it does not seem to be a sensible one!</w:t>
      </w:r>
      <w:r w:rsidR="00B97AB5">
        <w:t xml:space="preserve"> If you do not agree with it, you should discuss this with the designer.</w:t>
      </w:r>
    </w:p>
    <w:p w14:paraId="6B2181B8" w14:textId="77777777" w:rsidR="004D09BE" w:rsidRPr="00234C9F" w:rsidRDefault="004D09BE" w:rsidP="004D09BE">
      <w:pPr>
        <w:rPr>
          <w:i/>
          <w:iCs/>
          <w:color w:val="4F81BD" w:themeColor="accent1"/>
        </w:rPr>
      </w:pPr>
      <w:r w:rsidRPr="00A45E37">
        <w:rPr>
          <w:rStyle w:val="IntenseEmphasis"/>
        </w:rPr>
        <w:t xml:space="preserve">If you have the following </w:t>
      </w:r>
      <w:r>
        <w:rPr>
          <w:rStyle w:val="IntenseEmphasis"/>
        </w:rPr>
        <w:t>output when testing exercise 1:</w:t>
      </w:r>
    </w:p>
    <w:p w14:paraId="7F7A6D58" w14:textId="77777777" w:rsidR="004D09BE" w:rsidRDefault="004D09BE" w:rsidP="004D09BE">
      <w:pPr>
        <w:pStyle w:val="CodeFormat"/>
      </w:pPr>
      <w:r>
        <w:t xml:space="preserve">RESTART: D:/TPOP 2017-18/test_exercise_1.py </w:t>
      </w:r>
    </w:p>
    <w:p w14:paraId="16C1D2C4" w14:textId="77777777" w:rsidR="004D09BE" w:rsidRPr="00767CE2" w:rsidRDefault="004D09BE" w:rsidP="004D09BE">
      <w:pPr>
        <w:pStyle w:val="CodeFormat"/>
        <w:rPr>
          <w:color w:val="FF0000"/>
        </w:rPr>
      </w:pPr>
      <w:r w:rsidRPr="00767CE2">
        <w:rPr>
          <w:color w:val="FF0000"/>
        </w:rPr>
        <w:t>.....</w:t>
      </w:r>
    </w:p>
    <w:p w14:paraId="24BF5E2E" w14:textId="77777777" w:rsidR="004D09BE" w:rsidRPr="00767CE2" w:rsidRDefault="004D09BE" w:rsidP="004D09BE">
      <w:pPr>
        <w:pStyle w:val="CodeFormat"/>
        <w:rPr>
          <w:color w:val="FF0000"/>
        </w:rPr>
      </w:pPr>
      <w:r w:rsidRPr="00767CE2">
        <w:rPr>
          <w:color w:val="FF0000"/>
        </w:rPr>
        <w:t>----------------------------------------------------------------------</w:t>
      </w:r>
    </w:p>
    <w:p w14:paraId="5C8CCE4B" w14:textId="77777777" w:rsidR="004D09BE" w:rsidRPr="00767CE2" w:rsidRDefault="004D09BE" w:rsidP="004D09BE">
      <w:pPr>
        <w:pStyle w:val="CodeFormat"/>
        <w:rPr>
          <w:color w:val="FF0000"/>
        </w:rPr>
      </w:pPr>
      <w:r w:rsidRPr="00767CE2">
        <w:rPr>
          <w:color w:val="FF0000"/>
        </w:rPr>
        <w:t>Ran 5 tests in 0.047s</w:t>
      </w:r>
    </w:p>
    <w:p w14:paraId="20D30D4E" w14:textId="77777777" w:rsidR="004D09BE" w:rsidRPr="00767CE2" w:rsidRDefault="004D09BE" w:rsidP="004D09BE">
      <w:pPr>
        <w:pStyle w:val="CodeFormat"/>
        <w:rPr>
          <w:color w:val="FF0000"/>
        </w:rPr>
      </w:pPr>
    </w:p>
    <w:p w14:paraId="5BB23F0D" w14:textId="77777777" w:rsidR="004D09BE" w:rsidRPr="00767CE2" w:rsidRDefault="004D09BE" w:rsidP="004D09BE">
      <w:pPr>
        <w:pStyle w:val="CodeFormat"/>
        <w:rPr>
          <w:color w:val="FF0000"/>
        </w:rPr>
      </w:pPr>
      <w:r w:rsidRPr="00767CE2">
        <w:rPr>
          <w:color w:val="FF0000"/>
        </w:rPr>
        <w:t>OK</w:t>
      </w:r>
    </w:p>
    <w:p w14:paraId="6029CE21" w14:textId="77777777" w:rsidR="004D09BE" w:rsidRDefault="004D09BE" w:rsidP="004D09BE">
      <w:r>
        <w:t>Congratulations, you passed all the tests for that exercise. You can move on to the next one.</w:t>
      </w:r>
    </w:p>
    <w:p w14:paraId="289EBB07" w14:textId="77777777" w:rsidR="00B97AB5" w:rsidRDefault="00B97AB5">
      <w:pPr>
        <w:spacing w:line="276" w:lineRule="auto"/>
        <w:jc w:val="left"/>
        <w:rPr>
          <w:rStyle w:val="IntenseEmphasis"/>
        </w:rPr>
      </w:pPr>
      <w:r>
        <w:rPr>
          <w:rStyle w:val="IntenseEmphasis"/>
        </w:rPr>
        <w:br w:type="page"/>
      </w:r>
    </w:p>
    <w:p w14:paraId="3ED5C438" w14:textId="7DE3D63C" w:rsidR="004D09BE" w:rsidRPr="00A45E37" w:rsidRDefault="004D09BE" w:rsidP="004D09BE">
      <w:pPr>
        <w:rPr>
          <w:rStyle w:val="IntenseEmphasis"/>
        </w:rPr>
      </w:pPr>
      <w:r w:rsidRPr="00A45E37">
        <w:rPr>
          <w:rStyle w:val="IntenseEmphasis"/>
        </w:rPr>
        <w:lastRenderedPageBreak/>
        <w:t xml:space="preserve">If you have the following </w:t>
      </w:r>
      <w:r>
        <w:rPr>
          <w:rStyle w:val="IntenseEmphasis"/>
        </w:rPr>
        <w:t>output when testing exercise 1</w:t>
      </w:r>
      <w:r w:rsidRPr="00A45E37">
        <w:rPr>
          <w:rStyle w:val="IntenseEmphasis"/>
        </w:rPr>
        <w:t>:</w:t>
      </w:r>
    </w:p>
    <w:p w14:paraId="29D57854" w14:textId="77777777" w:rsidR="004D09BE" w:rsidRDefault="004D09BE" w:rsidP="004D09BE">
      <w:pPr>
        <w:pStyle w:val="CodeFormat"/>
      </w:pPr>
      <w:r>
        <w:t xml:space="preserve">RESTART: D:/TPOP 2017-18/test_exercise_1.py </w:t>
      </w:r>
    </w:p>
    <w:p w14:paraId="7D75FC23" w14:textId="77777777" w:rsidR="004D09BE" w:rsidRPr="00234C9F" w:rsidRDefault="004D09BE" w:rsidP="004D09BE">
      <w:pPr>
        <w:pStyle w:val="CodeFormat"/>
        <w:rPr>
          <w:color w:val="FF0000"/>
        </w:rPr>
      </w:pPr>
      <w:proofErr w:type="gramStart"/>
      <w:r w:rsidRPr="00234C9F">
        <w:rPr>
          <w:color w:val="FF0000"/>
        </w:rPr>
        <w:t>.F.F.</w:t>
      </w:r>
      <w:proofErr w:type="gramEnd"/>
    </w:p>
    <w:p w14:paraId="3256D1D0" w14:textId="77777777" w:rsidR="004D09BE" w:rsidRPr="00234C9F" w:rsidRDefault="004D09BE" w:rsidP="004D09BE">
      <w:pPr>
        <w:pStyle w:val="CodeFormat"/>
        <w:rPr>
          <w:color w:val="FF0000"/>
        </w:rPr>
      </w:pPr>
      <w:r w:rsidRPr="00234C9F">
        <w:rPr>
          <w:color w:val="FF0000"/>
        </w:rPr>
        <w:t>======================================================================</w:t>
      </w:r>
    </w:p>
    <w:p w14:paraId="47BBDF38" w14:textId="77777777" w:rsidR="004D09BE" w:rsidRPr="00234C9F" w:rsidRDefault="004D09BE" w:rsidP="004D09BE">
      <w:pPr>
        <w:pStyle w:val="CodeFormat"/>
        <w:rPr>
          <w:color w:val="FF0000"/>
        </w:rPr>
      </w:pPr>
      <w:r w:rsidRPr="005F2572">
        <w:rPr>
          <w:color w:val="FF0000"/>
          <w:shd w:val="clear" w:color="auto" w:fill="FFFF00"/>
        </w:rPr>
        <w:t>FAIL</w:t>
      </w:r>
      <w:r w:rsidRPr="00B97AB5">
        <w:rPr>
          <w:color w:val="FF0000"/>
          <w:highlight w:val="green"/>
          <w:shd w:val="clear" w:color="auto" w:fill="FFFF00"/>
        </w:rPr>
        <w:t>:</w:t>
      </w:r>
      <w:r w:rsidRPr="00B97AB5">
        <w:rPr>
          <w:color w:val="FF0000"/>
          <w:highlight w:val="green"/>
          <w:shd w:val="clear" w:color="auto" w:fill="D6E3BC" w:themeFill="accent3" w:themeFillTint="66"/>
        </w:rPr>
        <w:t xml:space="preserve"> testPowerOfItself</w:t>
      </w:r>
      <w:r w:rsidRPr="00234C9F">
        <w:rPr>
          <w:color w:val="FF0000"/>
        </w:rPr>
        <w:t xml:space="preserve"> (__main_</w:t>
      </w:r>
      <w:proofErr w:type="gramStart"/>
      <w:r w:rsidRPr="00234C9F">
        <w:rPr>
          <w:color w:val="FF0000"/>
        </w:rPr>
        <w:t>_.TestExercise</w:t>
      </w:r>
      <w:proofErr w:type="gramEnd"/>
      <w:r w:rsidRPr="00234C9F">
        <w:rPr>
          <w:color w:val="FF0000"/>
        </w:rPr>
        <w:t>1)</w:t>
      </w:r>
    </w:p>
    <w:p w14:paraId="0D6F4C33" w14:textId="77777777" w:rsidR="004D09BE" w:rsidRPr="00234C9F" w:rsidRDefault="004D09BE" w:rsidP="004D09BE">
      <w:pPr>
        <w:pStyle w:val="CodeFormat"/>
        <w:rPr>
          <w:color w:val="FF0000"/>
        </w:rPr>
      </w:pPr>
      <w:r w:rsidRPr="00234C9F">
        <w:rPr>
          <w:color w:val="FF0000"/>
        </w:rPr>
        <w:t>----------------------------------------------------------------------</w:t>
      </w:r>
    </w:p>
    <w:p w14:paraId="01CB06BD" w14:textId="77777777" w:rsidR="004D09BE" w:rsidRPr="00234C9F" w:rsidRDefault="004D09BE" w:rsidP="004D09BE">
      <w:pPr>
        <w:pStyle w:val="CodeFormat"/>
        <w:rPr>
          <w:color w:val="FF0000"/>
        </w:rPr>
      </w:pPr>
      <w:r w:rsidRPr="00234C9F">
        <w:rPr>
          <w:color w:val="FF0000"/>
        </w:rPr>
        <w:t>Traceback (most recent call last):</w:t>
      </w:r>
    </w:p>
    <w:p w14:paraId="64CE3BB4" w14:textId="77777777" w:rsidR="004D09BE" w:rsidRPr="00234C9F" w:rsidRDefault="004D09BE" w:rsidP="004D09BE">
      <w:pPr>
        <w:pStyle w:val="CodeFormat"/>
        <w:rPr>
          <w:color w:val="FF0000"/>
        </w:rPr>
      </w:pPr>
      <w:r w:rsidRPr="00234C9F">
        <w:rPr>
          <w:color w:val="FF0000"/>
        </w:rPr>
        <w:t xml:space="preserve">  File "D:/lilian/Google Drive/Teaching/Teaching 2017-18/TPOP 2017-18/test_exercise_1.py", line 27, in testPowerOfItself</w:t>
      </w:r>
    </w:p>
    <w:p w14:paraId="56D54753" w14:textId="77777777" w:rsidR="004D09BE" w:rsidRPr="00234C9F" w:rsidRDefault="004D09BE" w:rsidP="004D09BE">
      <w:pPr>
        <w:pStyle w:val="CodeFormat"/>
        <w:rPr>
          <w:color w:val="FF0000"/>
        </w:rPr>
      </w:pPr>
      <w:r w:rsidRPr="00234C9F">
        <w:rPr>
          <w:color w:val="FF0000"/>
        </w:rPr>
        <w:t xml:space="preserve">    </w:t>
      </w:r>
      <w:proofErr w:type="gramStart"/>
      <w:r w:rsidRPr="00234C9F">
        <w:rPr>
          <w:color w:val="FF0000"/>
        </w:rPr>
        <w:t>self.assertEqual</w:t>
      </w:r>
      <w:proofErr w:type="gramEnd"/>
      <w:r w:rsidRPr="00234C9F">
        <w:rPr>
          <w:color w:val="FF0000"/>
        </w:rPr>
        <w:t>(True, is_power(3,3), "is_power(3,3) should be true")</w:t>
      </w:r>
    </w:p>
    <w:p w14:paraId="4F1E3150" w14:textId="77777777" w:rsidR="004D09BE" w:rsidRPr="00234C9F" w:rsidRDefault="004D09BE" w:rsidP="004D09BE">
      <w:pPr>
        <w:pStyle w:val="CodeFormat"/>
        <w:rPr>
          <w:color w:val="FF0000"/>
        </w:rPr>
      </w:pPr>
      <w:r w:rsidRPr="00234C9F">
        <w:rPr>
          <w:color w:val="FF0000"/>
        </w:rPr>
        <w:t xml:space="preserve">AssertionError: </w:t>
      </w:r>
      <w:proofErr w:type="gramStart"/>
      <w:r w:rsidRPr="00B97AB5">
        <w:rPr>
          <w:color w:val="FF0000"/>
          <w:highlight w:val="cyan"/>
          <w:shd w:val="clear" w:color="auto" w:fill="DBE5F1" w:themeFill="accent1" w:themeFillTint="33"/>
        </w:rPr>
        <w:t>True !</w:t>
      </w:r>
      <w:proofErr w:type="gramEnd"/>
      <w:r w:rsidRPr="00B97AB5">
        <w:rPr>
          <w:color w:val="FF0000"/>
          <w:highlight w:val="cyan"/>
          <w:shd w:val="clear" w:color="auto" w:fill="DBE5F1" w:themeFill="accent1" w:themeFillTint="33"/>
        </w:rPr>
        <w:t xml:space="preserve">= </w:t>
      </w:r>
      <w:r w:rsidRPr="00B97AB5">
        <w:rPr>
          <w:color w:val="FF0000"/>
          <w:highlight w:val="cyan"/>
          <w:shd w:val="clear" w:color="auto" w:fill="B8CCE4" w:themeFill="accent1" w:themeFillTint="66"/>
        </w:rPr>
        <w:t>False</w:t>
      </w:r>
      <w:r w:rsidRPr="00B97AB5">
        <w:rPr>
          <w:color w:val="FF0000"/>
          <w:highlight w:val="cyan"/>
          <w:shd w:val="clear" w:color="auto" w:fill="DBE5F1" w:themeFill="accent1" w:themeFillTint="33"/>
        </w:rPr>
        <w:t xml:space="preserve"> : is_power(3,3) should be true</w:t>
      </w:r>
    </w:p>
    <w:p w14:paraId="5456B50F" w14:textId="77777777" w:rsidR="004D09BE" w:rsidRPr="00234C9F" w:rsidRDefault="004D09BE" w:rsidP="004D09BE">
      <w:pPr>
        <w:pStyle w:val="CodeFormat"/>
        <w:rPr>
          <w:color w:val="FF0000"/>
        </w:rPr>
      </w:pPr>
    </w:p>
    <w:p w14:paraId="1D6CE8FA" w14:textId="77777777" w:rsidR="004D09BE" w:rsidRPr="00234C9F" w:rsidRDefault="004D09BE" w:rsidP="004D09BE">
      <w:pPr>
        <w:pStyle w:val="CodeFormat"/>
        <w:rPr>
          <w:color w:val="FF0000"/>
        </w:rPr>
      </w:pPr>
      <w:r w:rsidRPr="00234C9F">
        <w:rPr>
          <w:color w:val="FF0000"/>
        </w:rPr>
        <w:t>======================================================================</w:t>
      </w:r>
    </w:p>
    <w:p w14:paraId="76328134" w14:textId="77777777" w:rsidR="004D09BE" w:rsidRPr="00234C9F" w:rsidRDefault="004D09BE" w:rsidP="004D09BE">
      <w:pPr>
        <w:pStyle w:val="CodeFormat"/>
        <w:rPr>
          <w:color w:val="FF0000"/>
        </w:rPr>
      </w:pPr>
      <w:r w:rsidRPr="005F2572">
        <w:rPr>
          <w:color w:val="FF0000"/>
          <w:shd w:val="clear" w:color="auto" w:fill="FFFF00"/>
        </w:rPr>
        <w:t>FAIL</w:t>
      </w:r>
      <w:r w:rsidRPr="00B97AB5">
        <w:rPr>
          <w:color w:val="FF0000"/>
          <w:highlight w:val="green"/>
          <w:shd w:val="clear" w:color="auto" w:fill="FFFF00"/>
        </w:rPr>
        <w:t>:</w:t>
      </w:r>
      <w:r w:rsidRPr="00B97AB5">
        <w:rPr>
          <w:color w:val="FF0000"/>
          <w:highlight w:val="green"/>
          <w:shd w:val="clear" w:color="auto" w:fill="D6E3BC" w:themeFill="accent3" w:themeFillTint="66"/>
        </w:rPr>
        <w:t xml:space="preserve"> testPowerTrue</w:t>
      </w:r>
      <w:r w:rsidRPr="00234C9F">
        <w:rPr>
          <w:color w:val="FF0000"/>
        </w:rPr>
        <w:t xml:space="preserve"> (__main_</w:t>
      </w:r>
      <w:proofErr w:type="gramStart"/>
      <w:r w:rsidRPr="00234C9F">
        <w:rPr>
          <w:color w:val="FF0000"/>
        </w:rPr>
        <w:t>_.TestExercise</w:t>
      </w:r>
      <w:proofErr w:type="gramEnd"/>
      <w:r w:rsidRPr="00234C9F">
        <w:rPr>
          <w:color w:val="FF0000"/>
        </w:rPr>
        <w:t>1)</w:t>
      </w:r>
    </w:p>
    <w:p w14:paraId="0A93A58D" w14:textId="77777777" w:rsidR="004D09BE" w:rsidRPr="00234C9F" w:rsidRDefault="004D09BE" w:rsidP="004D09BE">
      <w:pPr>
        <w:pStyle w:val="CodeFormat"/>
        <w:rPr>
          <w:color w:val="FF0000"/>
        </w:rPr>
      </w:pPr>
      <w:r w:rsidRPr="00234C9F">
        <w:rPr>
          <w:color w:val="FF0000"/>
        </w:rPr>
        <w:t>----------------------------------------------------------------------</w:t>
      </w:r>
    </w:p>
    <w:p w14:paraId="5D42B6DC" w14:textId="77777777" w:rsidR="004D09BE" w:rsidRPr="00234C9F" w:rsidRDefault="004D09BE" w:rsidP="004D09BE">
      <w:pPr>
        <w:pStyle w:val="CodeFormat"/>
        <w:rPr>
          <w:color w:val="FF0000"/>
        </w:rPr>
      </w:pPr>
      <w:r w:rsidRPr="00234C9F">
        <w:rPr>
          <w:color w:val="FF0000"/>
        </w:rPr>
        <w:t>Traceback (most recent call last):</w:t>
      </w:r>
    </w:p>
    <w:p w14:paraId="636E0F4E" w14:textId="77777777" w:rsidR="004D09BE" w:rsidRPr="00234C9F" w:rsidRDefault="004D09BE" w:rsidP="004D09BE">
      <w:pPr>
        <w:pStyle w:val="CodeFormat"/>
        <w:rPr>
          <w:color w:val="FF0000"/>
        </w:rPr>
      </w:pPr>
      <w:r w:rsidRPr="00234C9F">
        <w:rPr>
          <w:color w:val="FF0000"/>
        </w:rPr>
        <w:t xml:space="preserve">  File "D:/lilian/Google Drive/Teaching/Teaching 2017-18/TPOP 2017-18/test_exercise_1.py", line 13, in testPowerTrue</w:t>
      </w:r>
    </w:p>
    <w:p w14:paraId="104E0712" w14:textId="77777777" w:rsidR="004D09BE" w:rsidRPr="00234C9F" w:rsidRDefault="004D09BE" w:rsidP="004D09BE">
      <w:pPr>
        <w:pStyle w:val="CodeFormat"/>
        <w:rPr>
          <w:color w:val="FF0000"/>
        </w:rPr>
      </w:pPr>
      <w:r w:rsidRPr="00234C9F">
        <w:rPr>
          <w:color w:val="FF0000"/>
        </w:rPr>
        <w:t xml:space="preserve">    </w:t>
      </w:r>
      <w:proofErr w:type="gramStart"/>
      <w:r w:rsidRPr="00234C9F">
        <w:rPr>
          <w:color w:val="FF0000"/>
        </w:rPr>
        <w:t>self.assertEqual</w:t>
      </w:r>
      <w:proofErr w:type="gramEnd"/>
      <w:r w:rsidRPr="00234C9F">
        <w:rPr>
          <w:color w:val="FF0000"/>
        </w:rPr>
        <w:t>(True, is_power(16,2), "is_power(16,2) should be true")</w:t>
      </w:r>
    </w:p>
    <w:p w14:paraId="1C71E7F3" w14:textId="77777777" w:rsidR="004D09BE" w:rsidRPr="00234C9F" w:rsidRDefault="004D09BE" w:rsidP="004D09BE">
      <w:pPr>
        <w:pStyle w:val="CodeFormat"/>
        <w:rPr>
          <w:color w:val="FF0000"/>
        </w:rPr>
      </w:pPr>
      <w:r w:rsidRPr="00234C9F">
        <w:rPr>
          <w:color w:val="FF0000"/>
        </w:rPr>
        <w:t xml:space="preserve">AssertionError: </w:t>
      </w:r>
      <w:proofErr w:type="gramStart"/>
      <w:r w:rsidRPr="00B97AB5">
        <w:rPr>
          <w:color w:val="FF0000"/>
          <w:highlight w:val="cyan"/>
          <w:shd w:val="clear" w:color="auto" w:fill="DBE5F1" w:themeFill="accent1" w:themeFillTint="33"/>
        </w:rPr>
        <w:t>True !</w:t>
      </w:r>
      <w:proofErr w:type="gramEnd"/>
      <w:r w:rsidRPr="00B97AB5">
        <w:rPr>
          <w:color w:val="FF0000"/>
          <w:highlight w:val="cyan"/>
          <w:shd w:val="clear" w:color="auto" w:fill="DBE5F1" w:themeFill="accent1" w:themeFillTint="33"/>
        </w:rPr>
        <w:t xml:space="preserve">= </w:t>
      </w:r>
      <w:r w:rsidRPr="00B97AB5">
        <w:rPr>
          <w:color w:val="FF0000"/>
          <w:highlight w:val="cyan"/>
          <w:shd w:val="clear" w:color="auto" w:fill="B8CCE4" w:themeFill="accent1" w:themeFillTint="66"/>
        </w:rPr>
        <w:t>False</w:t>
      </w:r>
      <w:r w:rsidRPr="00B97AB5">
        <w:rPr>
          <w:color w:val="FF0000"/>
          <w:highlight w:val="cyan"/>
          <w:shd w:val="clear" w:color="auto" w:fill="DBE5F1" w:themeFill="accent1" w:themeFillTint="33"/>
        </w:rPr>
        <w:t xml:space="preserve"> : is_power(16,2) should be true</w:t>
      </w:r>
    </w:p>
    <w:p w14:paraId="58DC27C6" w14:textId="77777777" w:rsidR="004D09BE" w:rsidRPr="00234C9F" w:rsidRDefault="004D09BE" w:rsidP="004D09BE">
      <w:pPr>
        <w:pStyle w:val="CodeFormat"/>
        <w:rPr>
          <w:color w:val="FF0000"/>
        </w:rPr>
      </w:pPr>
    </w:p>
    <w:p w14:paraId="10EEB03F" w14:textId="77777777" w:rsidR="004D09BE" w:rsidRPr="00234C9F" w:rsidRDefault="004D09BE" w:rsidP="004D09BE">
      <w:pPr>
        <w:pStyle w:val="CodeFormat"/>
        <w:rPr>
          <w:color w:val="FF0000"/>
        </w:rPr>
      </w:pPr>
      <w:r w:rsidRPr="00234C9F">
        <w:rPr>
          <w:color w:val="FF0000"/>
        </w:rPr>
        <w:t>----------------------------------------------------------------------</w:t>
      </w:r>
    </w:p>
    <w:p w14:paraId="2FEC2825" w14:textId="77777777" w:rsidR="004D09BE" w:rsidRPr="00B97AB5" w:rsidRDefault="004D09BE" w:rsidP="004D09BE">
      <w:pPr>
        <w:pStyle w:val="CodeFormat"/>
        <w:shd w:val="clear" w:color="auto" w:fill="FFFF00"/>
        <w:rPr>
          <w:color w:val="FF0000"/>
          <w:highlight w:val="yellow"/>
        </w:rPr>
      </w:pPr>
      <w:r w:rsidRPr="00B97AB5">
        <w:rPr>
          <w:color w:val="FF0000"/>
          <w:highlight w:val="yellow"/>
        </w:rPr>
        <w:t>Ran 5 tests in 0.031s</w:t>
      </w:r>
    </w:p>
    <w:p w14:paraId="11CCE351" w14:textId="77777777" w:rsidR="004D09BE" w:rsidRPr="00B97AB5" w:rsidRDefault="004D09BE" w:rsidP="004D09BE">
      <w:pPr>
        <w:pStyle w:val="CodeFormat"/>
        <w:shd w:val="clear" w:color="auto" w:fill="FFFF00"/>
        <w:rPr>
          <w:color w:val="FF0000"/>
          <w:highlight w:val="yellow"/>
        </w:rPr>
      </w:pPr>
    </w:p>
    <w:p w14:paraId="7C396606" w14:textId="77777777" w:rsidR="004D09BE" w:rsidRPr="00234C9F" w:rsidRDefault="004D09BE" w:rsidP="004D09BE">
      <w:pPr>
        <w:pStyle w:val="CodeFormat"/>
        <w:shd w:val="clear" w:color="auto" w:fill="FFFF00"/>
        <w:rPr>
          <w:color w:val="FF0000"/>
        </w:rPr>
      </w:pPr>
      <w:r w:rsidRPr="00B97AB5">
        <w:rPr>
          <w:color w:val="FF0000"/>
          <w:highlight w:val="yellow"/>
        </w:rPr>
        <w:t>FAILED (failures=2)</w:t>
      </w:r>
    </w:p>
    <w:p w14:paraId="410BFEF2" w14:textId="77777777" w:rsidR="004D09BE" w:rsidRPr="00B94103" w:rsidRDefault="004D09BE" w:rsidP="004D09BE">
      <w:pPr>
        <w:rPr>
          <w:rStyle w:val="IntenseEmphasis"/>
          <w:i w:val="0"/>
          <w:iCs w:val="0"/>
        </w:rPr>
      </w:pPr>
      <w:r>
        <w:t>You are not done yet. You failed 2 out of 5 tests. The lines highlighted in yellow tell you how many tests have been ran, and how many have failed. The lines highlighted in green, tell you which test have failed. And more importantly, the lines highlighted in blue tell you what was expected, and in darker blue what your solution has returned. Change your solution and try again.</w:t>
      </w:r>
    </w:p>
    <w:p w14:paraId="493FC205" w14:textId="77777777" w:rsidR="009A4515" w:rsidRDefault="009A4515">
      <w:pPr>
        <w:spacing w:line="276" w:lineRule="auto"/>
        <w:jc w:val="left"/>
        <w:rPr>
          <w:rStyle w:val="IntenseEmphasis"/>
        </w:rPr>
      </w:pPr>
      <w:r>
        <w:rPr>
          <w:rStyle w:val="IntenseEmphasis"/>
        </w:rPr>
        <w:br w:type="page"/>
      </w:r>
    </w:p>
    <w:p w14:paraId="0440730B" w14:textId="720BC98B" w:rsidR="004D09BE" w:rsidRPr="00A45E37" w:rsidRDefault="004D09BE" w:rsidP="004D09BE">
      <w:pPr>
        <w:rPr>
          <w:rStyle w:val="IntenseEmphasis"/>
        </w:rPr>
      </w:pPr>
      <w:r w:rsidRPr="00A45E37">
        <w:rPr>
          <w:rStyle w:val="IntenseEmphasis"/>
        </w:rPr>
        <w:lastRenderedPageBreak/>
        <w:t xml:space="preserve">If you have the following </w:t>
      </w:r>
      <w:r>
        <w:rPr>
          <w:rStyle w:val="IntenseEmphasis"/>
        </w:rPr>
        <w:t>output when testing exercise 1</w:t>
      </w:r>
      <w:r w:rsidRPr="00A45E37">
        <w:rPr>
          <w:rStyle w:val="IntenseEmphasis"/>
        </w:rPr>
        <w:t>:</w:t>
      </w:r>
    </w:p>
    <w:p w14:paraId="378A1A67" w14:textId="77777777" w:rsidR="004D09BE" w:rsidRPr="005F2572" w:rsidRDefault="004D09BE" w:rsidP="004D09BE">
      <w:pPr>
        <w:pStyle w:val="CodeFormat"/>
        <w:rPr>
          <w:color w:val="FF0000"/>
        </w:rPr>
      </w:pPr>
      <w:r w:rsidRPr="005F2572">
        <w:rPr>
          <w:color w:val="FF0000"/>
        </w:rPr>
        <w:t>======================================================================</w:t>
      </w:r>
    </w:p>
    <w:p w14:paraId="4823BE1B" w14:textId="77777777" w:rsidR="004D09BE" w:rsidRPr="005F2572" w:rsidRDefault="004D09BE" w:rsidP="004D09BE">
      <w:pPr>
        <w:pStyle w:val="CodeFormat"/>
        <w:rPr>
          <w:color w:val="FF0000"/>
        </w:rPr>
      </w:pPr>
      <w:r w:rsidRPr="009A4515">
        <w:rPr>
          <w:b/>
          <w:bCs/>
          <w:color w:val="FF0000"/>
          <w:shd w:val="clear" w:color="auto" w:fill="FFFF00"/>
        </w:rPr>
        <w:t>ERROR</w:t>
      </w:r>
      <w:r w:rsidRPr="005F2572">
        <w:rPr>
          <w:color w:val="FF0000"/>
          <w:shd w:val="clear" w:color="auto" w:fill="FFFF00"/>
        </w:rPr>
        <w:t>:</w:t>
      </w:r>
      <w:r w:rsidRPr="005F2572">
        <w:rPr>
          <w:color w:val="FF0000"/>
        </w:rPr>
        <w:t xml:space="preserve"> testPowerOfItself (__main_</w:t>
      </w:r>
      <w:proofErr w:type="gramStart"/>
      <w:r w:rsidRPr="005F2572">
        <w:rPr>
          <w:color w:val="FF0000"/>
        </w:rPr>
        <w:t>_.TestExercise</w:t>
      </w:r>
      <w:proofErr w:type="gramEnd"/>
      <w:r w:rsidRPr="005F2572">
        <w:rPr>
          <w:color w:val="FF0000"/>
        </w:rPr>
        <w:t>1)</w:t>
      </w:r>
    </w:p>
    <w:p w14:paraId="1E40DFBD" w14:textId="77777777" w:rsidR="004D09BE" w:rsidRPr="005F2572" w:rsidRDefault="004D09BE" w:rsidP="004D09BE">
      <w:pPr>
        <w:pStyle w:val="CodeFormat"/>
        <w:rPr>
          <w:color w:val="FF0000"/>
        </w:rPr>
      </w:pPr>
      <w:r w:rsidRPr="005F2572">
        <w:rPr>
          <w:color w:val="FF0000"/>
        </w:rPr>
        <w:t>----------------------------------------------------------------------</w:t>
      </w:r>
    </w:p>
    <w:p w14:paraId="39D4058A" w14:textId="77777777" w:rsidR="004D09BE" w:rsidRPr="005F2572" w:rsidRDefault="004D09BE" w:rsidP="004D09BE">
      <w:pPr>
        <w:pStyle w:val="CodeFormat"/>
        <w:rPr>
          <w:color w:val="FF0000"/>
        </w:rPr>
      </w:pPr>
      <w:r w:rsidRPr="005F2572">
        <w:rPr>
          <w:color w:val="FF0000"/>
        </w:rPr>
        <w:t>Traceback (most recent call last):</w:t>
      </w:r>
    </w:p>
    <w:p w14:paraId="15E55B99" w14:textId="77777777" w:rsidR="004D09BE" w:rsidRPr="005F2572" w:rsidRDefault="004D09BE" w:rsidP="004D09BE">
      <w:pPr>
        <w:pStyle w:val="CodeFormat"/>
        <w:rPr>
          <w:color w:val="FF0000"/>
        </w:rPr>
      </w:pPr>
      <w:r w:rsidRPr="005F2572">
        <w:rPr>
          <w:color w:val="FF0000"/>
        </w:rPr>
        <w:t xml:space="preserve">  File "D:/lilian/Google Drive/Teaching/Teaching 2017-18/TPOP 2017-18/test_exercise_1.py", line 27, in testPowerOfItself</w:t>
      </w:r>
    </w:p>
    <w:p w14:paraId="1AF7B59B" w14:textId="77777777" w:rsidR="004D09BE" w:rsidRPr="005F2572" w:rsidRDefault="004D09BE" w:rsidP="004D09BE">
      <w:pPr>
        <w:pStyle w:val="CodeFormat"/>
        <w:rPr>
          <w:color w:val="FF0000"/>
        </w:rPr>
      </w:pPr>
      <w:r w:rsidRPr="005F2572">
        <w:rPr>
          <w:color w:val="FF0000"/>
        </w:rPr>
        <w:t xml:space="preserve">    </w:t>
      </w:r>
      <w:proofErr w:type="gramStart"/>
      <w:r w:rsidRPr="005F2572">
        <w:rPr>
          <w:color w:val="FF0000"/>
        </w:rPr>
        <w:t>self.assertEqual</w:t>
      </w:r>
      <w:proofErr w:type="gramEnd"/>
      <w:r w:rsidRPr="005F2572">
        <w:rPr>
          <w:color w:val="FF0000"/>
        </w:rPr>
        <w:t>(True, is_power(3,3), "is_power(3,3) should be true")</w:t>
      </w:r>
    </w:p>
    <w:p w14:paraId="2BFEB78D" w14:textId="77777777" w:rsidR="004D09BE" w:rsidRPr="00773FFD" w:rsidRDefault="004D09BE" w:rsidP="009A4515">
      <w:pPr>
        <w:pStyle w:val="CodeFormat"/>
        <w:rPr>
          <w:color w:val="C00000"/>
        </w:rPr>
      </w:pPr>
      <w:r w:rsidRPr="009A4515">
        <w:rPr>
          <w:b/>
          <w:bCs/>
          <w:color w:val="FF0000"/>
          <w:shd w:val="clear" w:color="auto" w:fill="FFFF00"/>
        </w:rPr>
        <w:t>TypeError</w:t>
      </w:r>
      <w:r w:rsidRPr="00773FFD">
        <w:rPr>
          <w:color w:val="C00000"/>
          <w:highlight w:val="yellow"/>
          <w:shd w:val="clear" w:color="auto" w:fill="FFFF00"/>
        </w:rPr>
        <w:t>:</w:t>
      </w:r>
      <w:r w:rsidRPr="00773FFD">
        <w:rPr>
          <w:color w:val="C00000"/>
          <w:highlight w:val="yellow"/>
        </w:rPr>
        <w:t xml:space="preserve"> is_</w:t>
      </w:r>
      <w:proofErr w:type="gramStart"/>
      <w:r w:rsidRPr="00773FFD">
        <w:rPr>
          <w:color w:val="C00000"/>
          <w:highlight w:val="yellow"/>
        </w:rPr>
        <w:t>power(</w:t>
      </w:r>
      <w:proofErr w:type="gramEnd"/>
      <w:r w:rsidRPr="00773FFD">
        <w:rPr>
          <w:color w:val="C00000"/>
          <w:highlight w:val="yellow"/>
        </w:rPr>
        <w:t>) missing 1 required positional argument: 'c'</w:t>
      </w:r>
    </w:p>
    <w:p w14:paraId="65D4778F" w14:textId="77777777" w:rsidR="004D09BE" w:rsidRDefault="004D09BE" w:rsidP="004D09BE">
      <w:pPr>
        <w:pStyle w:val="CodeFormat"/>
      </w:pPr>
    </w:p>
    <w:p w14:paraId="22FB92E6" w14:textId="77777777" w:rsidR="004D09BE" w:rsidRDefault="004D09BE" w:rsidP="004D09BE">
      <w:pPr>
        <w:spacing w:line="276" w:lineRule="auto"/>
        <w:jc w:val="left"/>
      </w:pPr>
      <w:r>
        <w:t xml:space="preserve">When you had </w:t>
      </w:r>
      <w:r w:rsidRPr="00B1786F">
        <w:rPr>
          <w:color w:val="FF0000"/>
          <w:shd w:val="clear" w:color="auto" w:fill="FFFF00"/>
        </w:rPr>
        <w:t>FAIL</w:t>
      </w:r>
      <w:r w:rsidRPr="00B1786F">
        <w:rPr>
          <w:color w:val="FF0000"/>
        </w:rPr>
        <w:t xml:space="preserve"> </w:t>
      </w:r>
      <w:r>
        <w:t xml:space="preserve">in the previous paragraph, it meant that the returned value was not what was expected. When you have an </w:t>
      </w:r>
      <w:r w:rsidRPr="00B1786F">
        <w:rPr>
          <w:color w:val="FF0000"/>
          <w:shd w:val="clear" w:color="auto" w:fill="FFFF00"/>
        </w:rPr>
        <w:t>ERROR</w:t>
      </w:r>
      <w:r w:rsidRPr="00B1786F">
        <w:rPr>
          <w:color w:val="FF0000"/>
        </w:rPr>
        <w:t xml:space="preserve"> </w:t>
      </w:r>
      <w:r>
        <w:t>like above, it means you have an error in your code that makes the test crashed, not failed. In the example above, it is a TypeError due to too many parameters in my function declaration (used three instead of the two requested). You need to sort out the error before you can run the test again.</w:t>
      </w:r>
    </w:p>
    <w:p w14:paraId="283F5540" w14:textId="76C40391" w:rsidR="004D09BE" w:rsidRDefault="004D09BE" w:rsidP="004D09BE">
      <w:pPr>
        <w:spacing w:line="276" w:lineRule="auto"/>
        <w:jc w:val="left"/>
      </w:pPr>
      <w:r>
        <w:t>Good Luck!</w:t>
      </w:r>
    </w:p>
    <w:p w14:paraId="37C53529" w14:textId="77777777" w:rsidR="00AA7DE4" w:rsidRDefault="00AA7DE4" w:rsidP="00AA7DE4"/>
    <w:p w14:paraId="0CD9F525" w14:textId="22371FA1" w:rsidR="004D09BE" w:rsidRDefault="004D09BE" w:rsidP="00773FFD">
      <w:pPr>
        <w:pStyle w:val="Heading3"/>
      </w:pPr>
      <w:r>
        <w:t xml:space="preserve">Exercise </w:t>
      </w:r>
      <w:r w:rsidR="00AA7DE4">
        <w:t>1</w:t>
      </w:r>
      <w:r>
        <w:t>:</w:t>
      </w:r>
    </w:p>
    <w:p w14:paraId="42877F0D" w14:textId="77777777" w:rsidR="00AA7DE4" w:rsidRDefault="004D09BE" w:rsidP="004D09BE">
      <w:r>
        <w:t xml:space="preserve">A number, </w:t>
      </w:r>
      <w:r w:rsidRPr="00073EEE">
        <w:rPr>
          <w:b/>
        </w:rPr>
        <w:t>a</w:t>
      </w:r>
      <w:r>
        <w:t xml:space="preserve">, is a power of </w:t>
      </w:r>
      <w:r w:rsidRPr="00073EEE">
        <w:rPr>
          <w:b/>
        </w:rPr>
        <w:t>b</w:t>
      </w:r>
      <w:r>
        <w:t xml:space="preserve"> if it is divisible by </w:t>
      </w:r>
      <w:r w:rsidRPr="00073EEE">
        <w:rPr>
          <w:b/>
        </w:rPr>
        <w:t>b</w:t>
      </w:r>
      <w:r>
        <w:t xml:space="preserve"> and </w:t>
      </w:r>
      <w:r w:rsidRPr="00073EEE">
        <w:rPr>
          <w:b/>
        </w:rPr>
        <w:t>a/b</w:t>
      </w:r>
      <w:r>
        <w:t xml:space="preserve"> is a power of </w:t>
      </w:r>
      <w:r w:rsidRPr="00073EEE">
        <w:rPr>
          <w:b/>
        </w:rPr>
        <w:t>b</w:t>
      </w:r>
      <w:r>
        <w:t xml:space="preserve">. Write a </w:t>
      </w:r>
      <w:r w:rsidRPr="00AA7DE4">
        <w:rPr>
          <w:b/>
          <w:bCs/>
        </w:rPr>
        <w:t>recursive</w:t>
      </w:r>
      <w:r>
        <w:t xml:space="preserve"> function called </w:t>
      </w:r>
      <w:r w:rsidRPr="00073EEE">
        <w:rPr>
          <w:rFonts w:ascii="Courier New" w:hAnsi="Courier New" w:cs="Courier New"/>
        </w:rPr>
        <w:t xml:space="preserve">is_power(a,b) </w:t>
      </w:r>
      <w:r>
        <w:t xml:space="preserve">that takes parameters </w:t>
      </w:r>
      <w:r w:rsidRPr="00073EEE">
        <w:rPr>
          <w:b/>
        </w:rPr>
        <w:t>a</w:t>
      </w:r>
      <w:r>
        <w:t xml:space="preserve"> and </w:t>
      </w:r>
      <w:r w:rsidRPr="00073EEE">
        <w:rPr>
          <w:b/>
        </w:rPr>
        <w:t>b</w:t>
      </w:r>
      <w:r>
        <w:t xml:space="preserve"> and returns True if </w:t>
      </w:r>
      <w:r w:rsidRPr="00073EEE">
        <w:rPr>
          <w:b/>
        </w:rPr>
        <w:t>a</w:t>
      </w:r>
      <w:r>
        <w:t xml:space="preserve"> is a power of </w:t>
      </w:r>
      <w:r w:rsidRPr="00073EEE">
        <w:rPr>
          <w:b/>
        </w:rPr>
        <w:t>b</w:t>
      </w:r>
      <w:r>
        <w:t xml:space="preserve">, False otherwise. </w:t>
      </w:r>
    </w:p>
    <w:p w14:paraId="29B0A4D0" w14:textId="03E34A29" w:rsidR="00AA7DE4" w:rsidRDefault="00AA7DE4" w:rsidP="004D09BE">
      <w:r>
        <w:t>For exam</w:t>
      </w:r>
      <w:r w:rsidR="00B36739">
        <w:t>ple:</w:t>
      </w:r>
    </w:p>
    <w:p w14:paraId="41A0BE31" w14:textId="3DF33791" w:rsidR="00B36739" w:rsidRDefault="00B36739" w:rsidP="00135E61">
      <w:pPr>
        <w:pStyle w:val="ListParagraph"/>
        <w:numPr>
          <w:ilvl w:val="0"/>
          <w:numId w:val="5"/>
        </w:numPr>
      </w:pPr>
      <w:r>
        <w:t>27 is power of 3 if 27/3 = 9 is power of 3, that is 9/3 = 3 is power of 3, which is true.</w:t>
      </w:r>
    </w:p>
    <w:p w14:paraId="7F30490A" w14:textId="6C8775F2" w:rsidR="00AA7DE4" w:rsidRDefault="00B36739" w:rsidP="00135E61">
      <w:pPr>
        <w:pStyle w:val="ListParagraph"/>
        <w:numPr>
          <w:ilvl w:val="0"/>
          <w:numId w:val="5"/>
        </w:numPr>
      </w:pPr>
      <w:r>
        <w:t>18 is power of 3 if 18/3 = 6 is power of 3, that is if 6/3 = 2 is power of 3 which is false.</w:t>
      </w:r>
    </w:p>
    <w:p w14:paraId="209E3BF3" w14:textId="0E201BB2" w:rsidR="004D09BE" w:rsidRDefault="004D09BE" w:rsidP="004D09BE">
      <w:r>
        <w:t xml:space="preserve">Could you </w:t>
      </w:r>
      <w:r w:rsidR="00B36739">
        <w:t xml:space="preserve">also </w:t>
      </w:r>
      <w:r>
        <w:t>write an iterative version of this function?</w:t>
      </w:r>
    </w:p>
    <w:p w14:paraId="716E92E5" w14:textId="77777777" w:rsidR="004D09BE" w:rsidRDefault="004D09BE" w:rsidP="004D09BE"/>
    <w:p w14:paraId="2E3CB826" w14:textId="2E3E2C52" w:rsidR="00AA7DE4" w:rsidRPr="00C477DE" w:rsidRDefault="00AA7DE4" w:rsidP="00AA7DE4">
      <w:pPr>
        <w:pStyle w:val="Heading3"/>
        <w:rPr>
          <w:b w:val="0"/>
          <w:bCs w:val="0"/>
          <w:i/>
          <w:iCs/>
          <w:shd w:val="clear" w:color="auto" w:fill="FFFFFF"/>
        </w:rPr>
      </w:pPr>
      <w:r>
        <w:rPr>
          <w:shd w:val="clear" w:color="auto" w:fill="FFFFFF"/>
        </w:rPr>
        <w:t>Exercise 2:</w:t>
      </w:r>
      <w:r w:rsidRPr="00D4343D">
        <w:rPr>
          <w:shd w:val="clear" w:color="auto" w:fill="FFFFFF"/>
        </w:rPr>
        <w:t xml:space="preserve"> </w:t>
      </w:r>
      <w:r w:rsidRPr="00C477DE">
        <w:rPr>
          <w:b w:val="0"/>
          <w:i/>
          <w:iCs/>
          <w:shd w:val="clear" w:color="auto" w:fill="FFFFFF"/>
        </w:rPr>
        <w:t xml:space="preserve">(from </w:t>
      </w:r>
      <w:r>
        <w:rPr>
          <w:b w:val="0"/>
          <w:i/>
          <w:iCs/>
          <w:shd w:val="clear" w:color="auto" w:fill="FFFFFF"/>
        </w:rPr>
        <w:t>practical 04</w:t>
      </w:r>
      <w:r w:rsidRPr="00C477DE">
        <w:rPr>
          <w:b w:val="0"/>
          <w:i/>
          <w:iCs/>
          <w:shd w:val="clear" w:color="auto" w:fill="FFFFFF"/>
        </w:rPr>
        <w:t>)</w:t>
      </w:r>
    </w:p>
    <w:p w14:paraId="6A7154A8" w14:textId="77777777" w:rsidR="00AA7DE4" w:rsidRDefault="00AA7DE4" w:rsidP="00AA7DE4">
      <w:r>
        <w:rPr>
          <w:shd w:val="clear" w:color="auto" w:fill="FFFFFF"/>
        </w:rPr>
        <w:t xml:space="preserve">During the practical 04, we implemented the </w:t>
      </w:r>
      <w:r w:rsidRPr="00D4343D">
        <w:rPr>
          <w:b/>
          <w:bCs/>
          <w:shd w:val="clear" w:color="auto" w:fill="FFFFFF"/>
        </w:rPr>
        <w:t>function</w:t>
      </w:r>
      <w:r>
        <w:rPr>
          <w:shd w:val="clear" w:color="auto" w:fill="FFFFFF"/>
        </w:rPr>
        <w:t xml:space="preserve"> </w:t>
      </w:r>
      <w:r w:rsidRPr="00D4343D">
        <w:rPr>
          <w:rFonts w:ascii="Courier New" w:hAnsi="Courier New" w:cs="Courier New"/>
          <w:shd w:val="clear" w:color="auto" w:fill="FFFFFF"/>
        </w:rPr>
        <w:t>sum_digits(number)</w:t>
      </w:r>
      <w:r>
        <w:rPr>
          <w:shd w:val="clear" w:color="auto" w:fill="FFFFFF"/>
        </w:rPr>
        <w:t xml:space="preserve"> to calculate and return the sum of digits of a given whole number (int) given as parameter. </w:t>
      </w:r>
      <w:r>
        <w:t xml:space="preserve">For example, </w:t>
      </w:r>
    </w:p>
    <w:p w14:paraId="18C99C7B" w14:textId="77777777" w:rsidR="00AA7DE4" w:rsidRDefault="00AA7DE4" w:rsidP="00AA7DE4">
      <w:pPr>
        <w:pStyle w:val="CodeFormat"/>
      </w:pPr>
      <w:r>
        <w:t>&gt;&gt;&gt; print(sum_</w:t>
      </w:r>
      <w:proofErr w:type="gramStart"/>
      <w:r>
        <w:t>digits(</w:t>
      </w:r>
      <w:proofErr w:type="gramEnd"/>
      <w:r>
        <w:t>1234))</w:t>
      </w:r>
    </w:p>
    <w:p w14:paraId="0984E04C" w14:textId="77777777" w:rsidR="00AA7DE4" w:rsidRDefault="00AA7DE4" w:rsidP="00AA7DE4">
      <w:pPr>
        <w:pStyle w:val="CodeFormat"/>
      </w:pPr>
      <w:r>
        <w:t>10</w:t>
      </w:r>
    </w:p>
    <w:p w14:paraId="499D6D45" w14:textId="77777777" w:rsidR="00AA7DE4" w:rsidRPr="00773FFD" w:rsidRDefault="00AA7DE4" w:rsidP="00AA7DE4">
      <w:r>
        <w:t xml:space="preserve">At the time we used loops in our implementation. This time you </w:t>
      </w:r>
      <w:r w:rsidRPr="00773FFD">
        <w:rPr>
          <w:b/>
          <w:bCs/>
        </w:rPr>
        <w:t>must</w:t>
      </w:r>
      <w:r>
        <w:t xml:space="preserve"> use </w:t>
      </w:r>
      <w:r w:rsidRPr="00773FFD">
        <w:rPr>
          <w:b/>
          <w:bCs/>
        </w:rPr>
        <w:t>recursion</w:t>
      </w:r>
      <w:r>
        <w:t>.</w:t>
      </w:r>
    </w:p>
    <w:p w14:paraId="7C2FF381" w14:textId="77777777" w:rsidR="00237124" w:rsidRDefault="00237124">
      <w:pPr>
        <w:spacing w:line="276" w:lineRule="auto"/>
        <w:jc w:val="left"/>
        <w:rPr>
          <w:rFonts w:asciiTheme="majorHAnsi" w:eastAsiaTheme="majorEastAsia" w:hAnsiTheme="majorHAnsi" w:cstheme="majorBidi"/>
          <w:b/>
          <w:bCs/>
          <w:color w:val="243F60" w:themeColor="accent1" w:themeShade="7F"/>
          <w:u w:val="single"/>
        </w:rPr>
      </w:pPr>
      <w:r>
        <w:br w:type="page"/>
      </w:r>
    </w:p>
    <w:p w14:paraId="3A064F2E" w14:textId="07F8D99C" w:rsidR="004D09BE" w:rsidRDefault="004D09BE" w:rsidP="00773FFD">
      <w:pPr>
        <w:pStyle w:val="Heading3"/>
      </w:pPr>
      <w:r>
        <w:lastRenderedPageBreak/>
        <w:t xml:space="preserve">Exercise </w:t>
      </w:r>
      <w:r w:rsidR="00237124">
        <w:t>3</w:t>
      </w:r>
      <w:r>
        <w:t>:</w:t>
      </w:r>
    </w:p>
    <w:p w14:paraId="1F187872" w14:textId="77777777" w:rsidR="004D09BE" w:rsidRDefault="004D09BE" w:rsidP="004D09BE">
      <w:bookmarkStart w:id="0" w:name="_Hlk23842275"/>
      <w:r>
        <w:t xml:space="preserve">To compute the sum of all elements in a list, you can use the built-in function sum. </w:t>
      </w:r>
    </w:p>
    <w:p w14:paraId="08D17400" w14:textId="77777777" w:rsidR="004D09BE" w:rsidRDefault="004D09BE" w:rsidP="004D09BE">
      <w:r>
        <w:t>For example:</w:t>
      </w:r>
    </w:p>
    <w:p w14:paraId="665BDB85" w14:textId="77777777" w:rsidR="004D09BE" w:rsidRDefault="004D09BE" w:rsidP="004D09BE">
      <w:pPr>
        <w:pStyle w:val="CodeFormat"/>
      </w:pPr>
      <w:r w:rsidRPr="00E81ED3">
        <w:rPr>
          <w:color w:val="C00000"/>
        </w:rPr>
        <w:t>&gt;&gt;&gt;</w:t>
      </w:r>
      <w:r>
        <w:t xml:space="preserve"> </w:t>
      </w:r>
      <w:proofErr w:type="gramStart"/>
      <w:r>
        <w:t>sum(</w:t>
      </w:r>
      <w:proofErr w:type="gramEnd"/>
      <w:r>
        <w:t>[1,2,3,4])</w:t>
      </w:r>
    </w:p>
    <w:p w14:paraId="6D016E02" w14:textId="77777777" w:rsidR="004D09BE" w:rsidRDefault="004D09BE" w:rsidP="004D09BE">
      <w:pPr>
        <w:pStyle w:val="CodeFormat"/>
      </w:pPr>
      <w:r>
        <w:t>10</w:t>
      </w:r>
    </w:p>
    <w:p w14:paraId="6AE623C2" w14:textId="77777777" w:rsidR="004D09BE" w:rsidRDefault="004D09BE" w:rsidP="004D09BE">
      <w:pPr>
        <w:pStyle w:val="CodeFormat"/>
      </w:pPr>
      <w:r w:rsidRPr="00E81ED3">
        <w:rPr>
          <w:color w:val="C00000"/>
        </w:rPr>
        <w:t>&gt;&gt;&gt;</w:t>
      </w:r>
      <w:r>
        <w:t xml:space="preserve"> </w:t>
      </w:r>
      <w:proofErr w:type="gramStart"/>
      <w:r>
        <w:t>sum(</w:t>
      </w:r>
      <w:proofErr w:type="gramEnd"/>
      <w:r>
        <w:t>[])</w:t>
      </w:r>
    </w:p>
    <w:p w14:paraId="19F6AC03" w14:textId="77777777" w:rsidR="004D09BE" w:rsidRDefault="004D09BE" w:rsidP="004D09BE">
      <w:pPr>
        <w:pStyle w:val="CodeFormat"/>
      </w:pPr>
      <w:r>
        <w:t>0</w:t>
      </w:r>
    </w:p>
    <w:bookmarkEnd w:id="0"/>
    <w:p w14:paraId="27319D2C" w14:textId="77777777" w:rsidR="004D09BE" w:rsidRPr="00B94103" w:rsidRDefault="004D09BE" w:rsidP="004D09BE">
      <w:r>
        <w:t xml:space="preserve">Write a recursive function </w:t>
      </w:r>
      <w:r w:rsidRPr="00AF39FA">
        <w:rPr>
          <w:rFonts w:ascii="Courier New" w:hAnsi="Courier New" w:cs="Courier New"/>
        </w:rPr>
        <w:t>rec_sum(numbers)</w:t>
      </w:r>
      <w:r>
        <w:t xml:space="preserve"> that take a list of integers as a parameter and returns the sum of all the elements in the list. The function should return 0 if the list is empty.</w:t>
      </w:r>
    </w:p>
    <w:p w14:paraId="4FAC0387" w14:textId="008956D8" w:rsidR="004D09BE" w:rsidRDefault="00051A3A" w:rsidP="00051A3A">
      <w:pPr>
        <w:pStyle w:val="Heading3"/>
      </w:pPr>
      <w:r>
        <w:t>Exercise 4:</w:t>
      </w:r>
    </w:p>
    <w:p w14:paraId="740EDFC8" w14:textId="77777777" w:rsidR="00051A3A" w:rsidRDefault="00051A3A" w:rsidP="00051A3A">
      <w:r w:rsidRPr="00130B03">
        <w:t xml:space="preserve">A word is considered </w:t>
      </w:r>
      <w:r w:rsidRPr="00051A3A">
        <w:rPr>
          <w:b/>
          <w:bCs/>
        </w:rPr>
        <w:t>elfish</w:t>
      </w:r>
      <w:r w:rsidRPr="00130B03">
        <w:t xml:space="preserve"> if it contains the letters: </w:t>
      </w:r>
      <w:r w:rsidRPr="00051A3A">
        <w:rPr>
          <w:b/>
          <w:bCs/>
        </w:rPr>
        <w:t>e</w:t>
      </w:r>
      <w:r w:rsidRPr="00130B03">
        <w:t xml:space="preserve">, </w:t>
      </w:r>
      <w:r w:rsidRPr="00051A3A">
        <w:rPr>
          <w:b/>
          <w:bCs/>
        </w:rPr>
        <w:t>l</w:t>
      </w:r>
      <w:r w:rsidRPr="00130B03">
        <w:t xml:space="preserve">, and </w:t>
      </w:r>
      <w:r w:rsidRPr="00051A3A">
        <w:rPr>
          <w:b/>
          <w:bCs/>
        </w:rPr>
        <w:t>f</w:t>
      </w:r>
      <w:r w:rsidRPr="00130B03">
        <w:t xml:space="preserve"> in it, in any order. For example, we would say that the following words are elfish: </w:t>
      </w:r>
      <w:r w:rsidRPr="00051A3A">
        <w:rPr>
          <w:i/>
          <w:iCs/>
        </w:rPr>
        <w:t>whiteleaf</w:t>
      </w:r>
      <w:r w:rsidRPr="00130B03">
        <w:t xml:space="preserve">, </w:t>
      </w:r>
      <w:r w:rsidRPr="00051A3A">
        <w:rPr>
          <w:i/>
          <w:iCs/>
        </w:rPr>
        <w:t>tasteful</w:t>
      </w:r>
      <w:r w:rsidRPr="00130B03">
        <w:t xml:space="preserve">, </w:t>
      </w:r>
      <w:r w:rsidRPr="00051A3A">
        <w:rPr>
          <w:i/>
          <w:iCs/>
        </w:rPr>
        <w:t>unfriendly</w:t>
      </w:r>
      <w:r w:rsidRPr="00130B03">
        <w:t xml:space="preserve">, and </w:t>
      </w:r>
      <w:r w:rsidRPr="00051A3A">
        <w:rPr>
          <w:i/>
          <w:iCs/>
        </w:rPr>
        <w:t>waffles</w:t>
      </w:r>
      <w:r w:rsidRPr="00130B03">
        <w:t xml:space="preserve">, because they each contain those letters. </w:t>
      </w:r>
    </w:p>
    <w:p w14:paraId="4125FCB8" w14:textId="1957EFC6" w:rsidR="00051A3A" w:rsidRDefault="00051A3A" w:rsidP="00135E61">
      <w:pPr>
        <w:pStyle w:val="ListParagraph"/>
        <w:numPr>
          <w:ilvl w:val="0"/>
          <w:numId w:val="4"/>
        </w:numPr>
      </w:pPr>
      <w:r w:rsidRPr="00130B03">
        <w:t xml:space="preserve">Write a predicate function called </w:t>
      </w:r>
      <w:r>
        <w:t>is</w:t>
      </w:r>
      <w:r w:rsidRPr="00130B03">
        <w:t>elfish</w:t>
      </w:r>
      <w:r>
        <w:t>(word)</w:t>
      </w:r>
      <w:r w:rsidRPr="00130B03">
        <w:t xml:space="preserve"> that, given a word, tells us if that word is elfish or not. </w:t>
      </w:r>
      <w:r>
        <w:t xml:space="preserve">The function must be </w:t>
      </w:r>
      <w:r w:rsidRPr="00051A3A">
        <w:rPr>
          <w:b/>
          <w:bCs/>
        </w:rPr>
        <w:t>recursive</w:t>
      </w:r>
      <w:r>
        <w:t>.</w:t>
      </w:r>
    </w:p>
    <w:p w14:paraId="2FD55E2F" w14:textId="7D23C6CA" w:rsidR="00051A3A" w:rsidRDefault="00051A3A" w:rsidP="00135E61">
      <w:pPr>
        <w:pStyle w:val="ListParagraph"/>
        <w:numPr>
          <w:ilvl w:val="0"/>
          <w:numId w:val="4"/>
        </w:numPr>
      </w:pPr>
      <w:r w:rsidRPr="00130B03">
        <w:t xml:space="preserve">Write </w:t>
      </w:r>
      <w:r w:rsidRPr="00051A3A">
        <w:rPr>
          <w:rFonts w:ascii="Courier New" w:hAnsi="Courier New" w:cs="Courier New"/>
        </w:rPr>
        <w:t>something_</w:t>
      </w:r>
      <w:proofErr w:type="gramStart"/>
      <w:r w:rsidRPr="00051A3A">
        <w:rPr>
          <w:rFonts w:ascii="Courier New" w:hAnsi="Courier New" w:cs="Courier New"/>
        </w:rPr>
        <w:t>ish(</w:t>
      </w:r>
      <w:proofErr w:type="gramEnd"/>
      <w:r w:rsidRPr="00051A3A">
        <w:rPr>
          <w:rFonts w:ascii="Courier New" w:hAnsi="Courier New" w:cs="Courier New"/>
        </w:rPr>
        <w:t>pattern, word)</w:t>
      </w:r>
      <w:r w:rsidRPr="00130B03">
        <w:t xml:space="preserve">a more generalized predicate function that, given two words, returns true if all the letters of </w:t>
      </w:r>
      <w:r w:rsidRPr="00051A3A">
        <w:rPr>
          <w:rFonts w:ascii="Courier New" w:hAnsi="Courier New" w:cs="Courier New"/>
        </w:rPr>
        <w:t>pattern</w:t>
      </w:r>
      <w:r w:rsidRPr="00130B03">
        <w:t xml:space="preserve"> are contained in </w:t>
      </w:r>
      <w:r w:rsidRPr="00051A3A">
        <w:rPr>
          <w:rFonts w:ascii="Courier New" w:hAnsi="Courier New" w:cs="Courier New"/>
        </w:rPr>
        <w:t>word</w:t>
      </w:r>
      <w:r w:rsidRPr="00130B03">
        <w:t xml:space="preserve">. </w:t>
      </w:r>
    </w:p>
    <w:p w14:paraId="608E2C3E" w14:textId="4101845E" w:rsidR="00086623" w:rsidRPr="00051A3A" w:rsidRDefault="00086623" w:rsidP="00086623">
      <w:pPr>
        <w:spacing w:line="276" w:lineRule="auto"/>
        <w:jc w:val="left"/>
      </w:pPr>
      <w:r>
        <w:t xml:space="preserve">I did not provide a unit test for this exercise, if you wish you could try to create a unit test for that </w:t>
      </w:r>
      <w:proofErr w:type="gramStart"/>
      <w:r>
        <w:t>exercise, and</w:t>
      </w:r>
      <w:proofErr w:type="gramEnd"/>
      <w:r>
        <w:t xml:space="preserve"> share it with someone else to test their code. </w:t>
      </w:r>
    </w:p>
    <w:p w14:paraId="15103999" w14:textId="31EE5D4D" w:rsidR="004D09BE" w:rsidRDefault="004D09BE" w:rsidP="00773FFD">
      <w:pPr>
        <w:pStyle w:val="Heading3"/>
      </w:pPr>
      <w:r>
        <w:t xml:space="preserve">Exercise </w:t>
      </w:r>
      <w:r w:rsidR="00237124">
        <w:t>5</w:t>
      </w:r>
      <w:r>
        <w:t>:</w:t>
      </w:r>
    </w:p>
    <w:p w14:paraId="2A7E571C" w14:textId="77777777" w:rsidR="004D09BE" w:rsidRDefault="004D09BE" w:rsidP="004D09BE">
      <w:r>
        <w:t xml:space="preserve">Write a recursive function </w:t>
      </w:r>
      <w:r w:rsidRPr="00F07C3F">
        <w:rPr>
          <w:rFonts w:ascii="Courier New" w:hAnsi="Courier New" w:cs="Courier New"/>
        </w:rPr>
        <w:t>flatten(mlist)</w:t>
      </w:r>
      <w:r>
        <w:t xml:space="preserve"> where </w:t>
      </w:r>
      <w:r w:rsidRPr="00F07C3F">
        <w:rPr>
          <w:rFonts w:ascii="Courier New" w:hAnsi="Courier New" w:cs="Courier New"/>
        </w:rPr>
        <w:t>mlist</w:t>
      </w:r>
      <w:r>
        <w:t xml:space="preserve"> is a multidimensional list that returns all the element from </w:t>
      </w:r>
      <w:r w:rsidRPr="00F07C3F">
        <w:rPr>
          <w:rFonts w:ascii="Courier New" w:hAnsi="Courier New" w:cs="Courier New"/>
        </w:rPr>
        <w:t>mlist</w:t>
      </w:r>
      <w:r>
        <w:t xml:space="preserve"> into a one-dimensional list. Note, empty lists are ignored. For examples:</w:t>
      </w:r>
    </w:p>
    <w:p w14:paraId="4BE08D4F" w14:textId="77777777" w:rsidR="004D09BE" w:rsidRDefault="004D09BE" w:rsidP="004D09BE">
      <w:pPr>
        <w:pStyle w:val="CodeFormat"/>
      </w:pPr>
      <w:r w:rsidRPr="00E81ED3">
        <w:rPr>
          <w:color w:val="C00000"/>
        </w:rPr>
        <w:t>&gt;&gt;&gt;</w:t>
      </w:r>
      <w:r>
        <w:t xml:space="preserve"> </w:t>
      </w:r>
      <w:proofErr w:type="gramStart"/>
      <w:r w:rsidRPr="00F07C3F">
        <w:t>flatten</w:t>
      </w:r>
      <w:r>
        <w:t>(</w:t>
      </w:r>
      <w:proofErr w:type="gramEnd"/>
      <w:r>
        <w:t>[1,[2,3],4])</w:t>
      </w:r>
    </w:p>
    <w:p w14:paraId="0099FC20" w14:textId="77777777" w:rsidR="004D09BE" w:rsidRDefault="004D09BE" w:rsidP="004D09BE">
      <w:pPr>
        <w:pStyle w:val="CodeFormat"/>
      </w:pPr>
      <w:r>
        <w:t>[1,2,3,4]</w:t>
      </w:r>
    </w:p>
    <w:p w14:paraId="2E6A04BC" w14:textId="77777777" w:rsidR="004D09BE" w:rsidRDefault="004D09BE" w:rsidP="004D09BE">
      <w:pPr>
        <w:pStyle w:val="CodeFormat"/>
      </w:pPr>
      <w:r w:rsidRPr="00E81ED3">
        <w:rPr>
          <w:color w:val="C00000"/>
        </w:rPr>
        <w:t>&gt;&gt;&gt;</w:t>
      </w:r>
      <w:r>
        <w:t xml:space="preserve"> </w:t>
      </w:r>
      <w:proofErr w:type="gramStart"/>
      <w:r w:rsidRPr="00F07C3F">
        <w:t>flatten</w:t>
      </w:r>
      <w:r w:rsidRPr="0062222D">
        <w:t>(</w:t>
      </w:r>
      <w:proofErr w:type="gramEnd"/>
      <w:r w:rsidRPr="0062222D">
        <w:t>[1,[2,[3,[4]]]])</w:t>
      </w:r>
    </w:p>
    <w:p w14:paraId="3444611D" w14:textId="77777777" w:rsidR="004D09BE" w:rsidRDefault="004D09BE" w:rsidP="004D09BE">
      <w:pPr>
        <w:pStyle w:val="CodeFormat"/>
      </w:pPr>
      <w:r>
        <w:t>[1,2,3,4]</w:t>
      </w:r>
    </w:p>
    <w:p w14:paraId="3E4E5915" w14:textId="77777777" w:rsidR="004D09BE" w:rsidRDefault="004D09BE" w:rsidP="004D09BE">
      <w:pPr>
        <w:pStyle w:val="CodeFormat"/>
      </w:pPr>
      <w:r w:rsidRPr="00E81ED3">
        <w:rPr>
          <w:color w:val="C00000"/>
        </w:rPr>
        <w:t>&gt;&gt;&gt;</w:t>
      </w:r>
      <w:r>
        <w:t xml:space="preserve"> </w:t>
      </w:r>
      <w:proofErr w:type="gramStart"/>
      <w:r w:rsidRPr="00F07C3F">
        <w:t>flatten</w:t>
      </w:r>
      <w:r>
        <w:t>(</w:t>
      </w:r>
      <w:proofErr w:type="gramEnd"/>
      <w:r>
        <w:t>[1,2,3,4])</w:t>
      </w:r>
    </w:p>
    <w:p w14:paraId="5EBC5E05" w14:textId="77777777" w:rsidR="004D09BE" w:rsidRDefault="004D09BE" w:rsidP="004D09BE">
      <w:pPr>
        <w:pStyle w:val="CodeFormat"/>
      </w:pPr>
      <w:r>
        <w:t>[1,2,3,4]</w:t>
      </w:r>
    </w:p>
    <w:p w14:paraId="7B6FD0D0" w14:textId="77777777" w:rsidR="004D09BE" w:rsidRDefault="004D09BE" w:rsidP="004D09BE">
      <w:pPr>
        <w:pStyle w:val="CodeFormat"/>
      </w:pPr>
      <w:r w:rsidRPr="00E81ED3">
        <w:rPr>
          <w:color w:val="C00000"/>
        </w:rPr>
        <w:t>&gt;&gt;&gt;</w:t>
      </w:r>
      <w:r>
        <w:t xml:space="preserve"> </w:t>
      </w:r>
      <w:proofErr w:type="gramStart"/>
      <w:r w:rsidRPr="00F07C3F">
        <w:t>flatten</w:t>
      </w:r>
      <w:r>
        <w:t>(</w:t>
      </w:r>
      <w:proofErr w:type="gramEnd"/>
      <w:r>
        <w:t>[1,[]])</w:t>
      </w:r>
    </w:p>
    <w:p w14:paraId="0BAAA417" w14:textId="77777777" w:rsidR="004D09BE" w:rsidRDefault="004D09BE" w:rsidP="004D09BE">
      <w:pPr>
        <w:pStyle w:val="CodeFormat"/>
      </w:pPr>
      <w:r>
        <w:t>[1]</w:t>
      </w:r>
    </w:p>
    <w:p w14:paraId="0BC0C3CA" w14:textId="77777777" w:rsidR="00086623" w:rsidRDefault="00086623" w:rsidP="00086623"/>
    <w:p w14:paraId="57D5D82F" w14:textId="1ADF8367" w:rsidR="004D09BE" w:rsidRDefault="004D09BE" w:rsidP="00773FFD">
      <w:pPr>
        <w:pStyle w:val="Heading3"/>
      </w:pPr>
      <w:r>
        <w:t xml:space="preserve">Exercise </w:t>
      </w:r>
      <w:r w:rsidR="00237124">
        <w:t>6</w:t>
      </w:r>
      <w:r>
        <w:t>:</w:t>
      </w:r>
    </w:p>
    <w:p w14:paraId="41D3703F" w14:textId="723FD872" w:rsidR="004D09BE" w:rsidRDefault="00237124" w:rsidP="004D09BE">
      <w:pPr>
        <w:spacing w:line="276" w:lineRule="auto"/>
        <w:jc w:val="left"/>
      </w:pPr>
      <w:r>
        <w:t>Write a recursive</w:t>
      </w:r>
      <w:r w:rsidR="004D09BE">
        <w:t xml:space="preserve"> function </w:t>
      </w:r>
      <w:proofErr w:type="gramStart"/>
      <w:r w:rsidR="004D09BE" w:rsidRPr="00EC5A2E">
        <w:rPr>
          <w:rFonts w:ascii="Courier New" w:hAnsi="Courier New" w:cs="Courier New"/>
        </w:rPr>
        <w:t>merge(</w:t>
      </w:r>
      <w:proofErr w:type="gramEnd"/>
      <w:r w:rsidR="004D09BE" w:rsidRPr="00EC5A2E">
        <w:rPr>
          <w:rFonts w:ascii="Courier New" w:hAnsi="Courier New" w:cs="Courier New"/>
        </w:rPr>
        <w:t>sorted_listA, sorted_listB)</w:t>
      </w:r>
      <w:r w:rsidR="004D09BE">
        <w:t xml:space="preserve"> that merges the two list</w:t>
      </w:r>
      <w:r>
        <w:t>s</w:t>
      </w:r>
      <w:r w:rsidR="004D09BE">
        <w:t xml:space="preserve"> into a single sorted list and returns it.</w:t>
      </w:r>
      <w:r>
        <w:t xml:space="preserve"> The two parameters are list of comparable objects that are sorted in ascending order. For example</w:t>
      </w:r>
      <w:r w:rsidR="00086623">
        <w:t>,</w:t>
      </w:r>
      <w:bookmarkStart w:id="1" w:name="_GoBack"/>
      <w:bookmarkEnd w:id="1"/>
      <w:r>
        <w:t xml:space="preserve"> the lists contain only strings, or the lists contain only numbers.</w:t>
      </w:r>
      <w:r w:rsidR="004D09BE">
        <w:t xml:space="preserve"> </w:t>
      </w:r>
    </w:p>
    <w:sectPr w:rsidR="004D09BE" w:rsidSect="00D91622">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B8DA7" w14:textId="77777777" w:rsidR="00D811EA" w:rsidRDefault="00D811EA" w:rsidP="00B52B8F">
      <w:pPr>
        <w:spacing w:after="0"/>
      </w:pPr>
      <w:r>
        <w:separator/>
      </w:r>
    </w:p>
  </w:endnote>
  <w:endnote w:type="continuationSeparator" w:id="0">
    <w:p w14:paraId="68E224A1" w14:textId="77777777" w:rsidR="00D811EA" w:rsidRDefault="00D811EA"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0E40" w14:textId="77777777" w:rsidR="00D811EA" w:rsidRDefault="00D811EA" w:rsidP="00B52B8F">
      <w:pPr>
        <w:spacing w:after="0"/>
      </w:pPr>
      <w:r>
        <w:separator/>
      </w:r>
    </w:p>
  </w:footnote>
  <w:footnote w:type="continuationSeparator" w:id="0">
    <w:p w14:paraId="4FEA5653" w14:textId="77777777" w:rsidR="00D811EA" w:rsidRDefault="00D811EA"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673162"/>
    <w:multiLevelType w:val="hybridMultilevel"/>
    <w:tmpl w:val="4CE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D6205"/>
    <w:multiLevelType w:val="hybridMultilevel"/>
    <w:tmpl w:val="2FCE818A"/>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64AF4D0C"/>
    <w:multiLevelType w:val="hybridMultilevel"/>
    <w:tmpl w:val="F140C1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17987"/>
    <w:rsid w:val="00027EE6"/>
    <w:rsid w:val="00051A3A"/>
    <w:rsid w:val="000521A4"/>
    <w:rsid w:val="0008250C"/>
    <w:rsid w:val="000865B6"/>
    <w:rsid w:val="00086623"/>
    <w:rsid w:val="00095E6E"/>
    <w:rsid w:val="000B2B66"/>
    <w:rsid w:val="000B4EB6"/>
    <w:rsid w:val="000C300E"/>
    <w:rsid w:val="000C71D6"/>
    <w:rsid w:val="000E57C1"/>
    <w:rsid w:val="000F2B9D"/>
    <w:rsid w:val="00112ABF"/>
    <w:rsid w:val="00130B03"/>
    <w:rsid w:val="00134E6D"/>
    <w:rsid w:val="00135E61"/>
    <w:rsid w:val="00143475"/>
    <w:rsid w:val="00144CEE"/>
    <w:rsid w:val="001532B0"/>
    <w:rsid w:val="0017052E"/>
    <w:rsid w:val="001860F1"/>
    <w:rsid w:val="0018611D"/>
    <w:rsid w:val="00193DBF"/>
    <w:rsid w:val="001A1E98"/>
    <w:rsid w:val="001C3537"/>
    <w:rsid w:val="001C3960"/>
    <w:rsid w:val="001E1691"/>
    <w:rsid w:val="001F0D13"/>
    <w:rsid w:val="001F5128"/>
    <w:rsid w:val="001F6BD3"/>
    <w:rsid w:val="002050A3"/>
    <w:rsid w:val="002233D8"/>
    <w:rsid w:val="00225EC8"/>
    <w:rsid w:val="00226FB8"/>
    <w:rsid w:val="00237124"/>
    <w:rsid w:val="002432FC"/>
    <w:rsid w:val="00244525"/>
    <w:rsid w:val="00250E31"/>
    <w:rsid w:val="00254DDB"/>
    <w:rsid w:val="002603D9"/>
    <w:rsid w:val="00263AD7"/>
    <w:rsid w:val="00263F5D"/>
    <w:rsid w:val="002668D5"/>
    <w:rsid w:val="00271366"/>
    <w:rsid w:val="002749C8"/>
    <w:rsid w:val="0028004C"/>
    <w:rsid w:val="0028005D"/>
    <w:rsid w:val="00286B10"/>
    <w:rsid w:val="00293E2F"/>
    <w:rsid w:val="00294E79"/>
    <w:rsid w:val="002A0864"/>
    <w:rsid w:val="002C7A90"/>
    <w:rsid w:val="002E156B"/>
    <w:rsid w:val="002F6058"/>
    <w:rsid w:val="003039CC"/>
    <w:rsid w:val="003149AA"/>
    <w:rsid w:val="00320F5D"/>
    <w:rsid w:val="003241AF"/>
    <w:rsid w:val="00352654"/>
    <w:rsid w:val="0036143E"/>
    <w:rsid w:val="00393191"/>
    <w:rsid w:val="00396991"/>
    <w:rsid w:val="003C1396"/>
    <w:rsid w:val="003C7CF0"/>
    <w:rsid w:val="003E7062"/>
    <w:rsid w:val="00400D74"/>
    <w:rsid w:val="004156C4"/>
    <w:rsid w:val="00430C09"/>
    <w:rsid w:val="004312D6"/>
    <w:rsid w:val="004349D6"/>
    <w:rsid w:val="004551EC"/>
    <w:rsid w:val="0045656A"/>
    <w:rsid w:val="00490E3A"/>
    <w:rsid w:val="004960BD"/>
    <w:rsid w:val="004B516F"/>
    <w:rsid w:val="004C25A5"/>
    <w:rsid w:val="004D09BE"/>
    <w:rsid w:val="004D2A70"/>
    <w:rsid w:val="004D7323"/>
    <w:rsid w:val="004E466D"/>
    <w:rsid w:val="00511521"/>
    <w:rsid w:val="00511E72"/>
    <w:rsid w:val="00521256"/>
    <w:rsid w:val="005305C0"/>
    <w:rsid w:val="00567027"/>
    <w:rsid w:val="00571E44"/>
    <w:rsid w:val="00582ED9"/>
    <w:rsid w:val="005972B9"/>
    <w:rsid w:val="005A0926"/>
    <w:rsid w:val="005A4D97"/>
    <w:rsid w:val="005C1C84"/>
    <w:rsid w:val="005D59D4"/>
    <w:rsid w:val="005D6E35"/>
    <w:rsid w:val="005D7314"/>
    <w:rsid w:val="00630370"/>
    <w:rsid w:val="006376CC"/>
    <w:rsid w:val="00645070"/>
    <w:rsid w:val="0068172F"/>
    <w:rsid w:val="006A6900"/>
    <w:rsid w:val="006B0E97"/>
    <w:rsid w:val="006C3B8F"/>
    <w:rsid w:val="006C66BD"/>
    <w:rsid w:val="006D5F50"/>
    <w:rsid w:val="0070187E"/>
    <w:rsid w:val="00707800"/>
    <w:rsid w:val="00722E8C"/>
    <w:rsid w:val="00724230"/>
    <w:rsid w:val="00745ACA"/>
    <w:rsid w:val="00752930"/>
    <w:rsid w:val="00754009"/>
    <w:rsid w:val="00754C25"/>
    <w:rsid w:val="0075755D"/>
    <w:rsid w:val="00772A10"/>
    <w:rsid w:val="00773017"/>
    <w:rsid w:val="00773FFD"/>
    <w:rsid w:val="00780F51"/>
    <w:rsid w:val="00784F8B"/>
    <w:rsid w:val="00792E9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A33C9"/>
    <w:rsid w:val="008C03DF"/>
    <w:rsid w:val="008C3633"/>
    <w:rsid w:val="008C42C5"/>
    <w:rsid w:val="008E208C"/>
    <w:rsid w:val="008E51E1"/>
    <w:rsid w:val="008E7441"/>
    <w:rsid w:val="008E787B"/>
    <w:rsid w:val="00920319"/>
    <w:rsid w:val="00924A96"/>
    <w:rsid w:val="00943C45"/>
    <w:rsid w:val="009446BC"/>
    <w:rsid w:val="00963924"/>
    <w:rsid w:val="009757F8"/>
    <w:rsid w:val="009818A5"/>
    <w:rsid w:val="009A4515"/>
    <w:rsid w:val="009C0A3C"/>
    <w:rsid w:val="009C6D89"/>
    <w:rsid w:val="00A12808"/>
    <w:rsid w:val="00A16CB5"/>
    <w:rsid w:val="00A243F2"/>
    <w:rsid w:val="00A34731"/>
    <w:rsid w:val="00A45BD8"/>
    <w:rsid w:val="00A505E2"/>
    <w:rsid w:val="00A81F5A"/>
    <w:rsid w:val="00A951FD"/>
    <w:rsid w:val="00AA0933"/>
    <w:rsid w:val="00AA109A"/>
    <w:rsid w:val="00AA1FFE"/>
    <w:rsid w:val="00AA7DE4"/>
    <w:rsid w:val="00AB7DAE"/>
    <w:rsid w:val="00AC4B7F"/>
    <w:rsid w:val="00AD1660"/>
    <w:rsid w:val="00AD4DBD"/>
    <w:rsid w:val="00AF2B0F"/>
    <w:rsid w:val="00AF3A5D"/>
    <w:rsid w:val="00AF403A"/>
    <w:rsid w:val="00B02480"/>
    <w:rsid w:val="00B227BA"/>
    <w:rsid w:val="00B326EA"/>
    <w:rsid w:val="00B32D0C"/>
    <w:rsid w:val="00B36739"/>
    <w:rsid w:val="00B511F1"/>
    <w:rsid w:val="00B520A9"/>
    <w:rsid w:val="00B52B8F"/>
    <w:rsid w:val="00B62ADC"/>
    <w:rsid w:val="00B81E64"/>
    <w:rsid w:val="00B97AB5"/>
    <w:rsid w:val="00BA643B"/>
    <w:rsid w:val="00BA64DE"/>
    <w:rsid w:val="00BA76E2"/>
    <w:rsid w:val="00BC45B0"/>
    <w:rsid w:val="00BD54A8"/>
    <w:rsid w:val="00C07D53"/>
    <w:rsid w:val="00C1225D"/>
    <w:rsid w:val="00C125C0"/>
    <w:rsid w:val="00C13DB4"/>
    <w:rsid w:val="00C161D5"/>
    <w:rsid w:val="00C32ED0"/>
    <w:rsid w:val="00C52697"/>
    <w:rsid w:val="00C573B8"/>
    <w:rsid w:val="00C5794F"/>
    <w:rsid w:val="00C654A9"/>
    <w:rsid w:val="00C75F0C"/>
    <w:rsid w:val="00C84221"/>
    <w:rsid w:val="00CA1DD1"/>
    <w:rsid w:val="00CC6337"/>
    <w:rsid w:val="00CD0E73"/>
    <w:rsid w:val="00CF60A9"/>
    <w:rsid w:val="00CF60B5"/>
    <w:rsid w:val="00D07E1F"/>
    <w:rsid w:val="00D26DFA"/>
    <w:rsid w:val="00D4343D"/>
    <w:rsid w:val="00D5531A"/>
    <w:rsid w:val="00D56049"/>
    <w:rsid w:val="00D64379"/>
    <w:rsid w:val="00D759A6"/>
    <w:rsid w:val="00D7703D"/>
    <w:rsid w:val="00D811EA"/>
    <w:rsid w:val="00D82403"/>
    <w:rsid w:val="00D91622"/>
    <w:rsid w:val="00D93913"/>
    <w:rsid w:val="00D95A22"/>
    <w:rsid w:val="00D97644"/>
    <w:rsid w:val="00DA6903"/>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7E37"/>
    <w:rsid w:val="00E723E0"/>
    <w:rsid w:val="00E75E53"/>
    <w:rsid w:val="00E75EFB"/>
    <w:rsid w:val="00E94E5D"/>
    <w:rsid w:val="00EB5BA7"/>
    <w:rsid w:val="00EC36AC"/>
    <w:rsid w:val="00EF135B"/>
    <w:rsid w:val="00EF13D0"/>
    <w:rsid w:val="00EF2368"/>
    <w:rsid w:val="00F006B0"/>
    <w:rsid w:val="00F00B59"/>
    <w:rsid w:val="00F23756"/>
    <w:rsid w:val="00F34FDC"/>
    <w:rsid w:val="00F541DC"/>
    <w:rsid w:val="00F84820"/>
    <w:rsid w:val="00F84DD8"/>
    <w:rsid w:val="00F94145"/>
    <w:rsid w:val="00F949B2"/>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D64379"/>
    <w:pPr>
      <w:keepNext/>
      <w:keepLines/>
      <w:spacing w:after="0"/>
      <w:jc w:val="center"/>
      <w:outlineLvl w:val="1"/>
    </w:pPr>
    <w:rPr>
      <w:rFonts w:asciiTheme="majorHAnsi" w:eastAsiaTheme="majorEastAsia" w:hAnsiTheme="majorHAnsi" w:cstheme="majorBidi"/>
      <w:bCs/>
      <w:smallCaps/>
      <w:color w:val="0070C0"/>
      <w:sz w:val="28"/>
      <w:szCs w:val="26"/>
      <w:u w:val="single"/>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D64379"/>
    <w:rPr>
      <w:rFonts w:asciiTheme="majorHAnsi" w:eastAsiaTheme="majorEastAsia" w:hAnsiTheme="majorHAnsi" w:cstheme="majorBidi"/>
      <w:bCs/>
      <w:smallCaps/>
      <w:color w:val="0070C0"/>
      <w:sz w:val="28"/>
      <w:szCs w:val="26"/>
      <w:u w:val="single"/>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 w:type="character" w:styleId="FollowedHyperlink">
    <w:name w:val="FollowedHyperlink"/>
    <w:basedOn w:val="DefaultParagraphFont"/>
    <w:uiPriority w:val="99"/>
    <w:semiHidden/>
    <w:unhideWhenUsed/>
    <w:rsid w:val="002A0864"/>
    <w:rPr>
      <w:color w:val="800080" w:themeColor="followedHyperlink"/>
      <w:u w:val="single"/>
    </w:rPr>
  </w:style>
  <w:style w:type="character" w:styleId="Strong">
    <w:name w:val="Strong"/>
    <w:basedOn w:val="DefaultParagraphFont"/>
    <w:uiPriority w:val="22"/>
    <w:qFormat/>
    <w:rsid w:val="00D64379"/>
    <w:rPr>
      <w:b/>
      <w:bCs/>
    </w:rPr>
  </w:style>
  <w:style w:type="paragraph" w:styleId="IntenseQuote">
    <w:name w:val="Intense Quote"/>
    <w:basedOn w:val="Normal"/>
    <w:next w:val="Normal"/>
    <w:link w:val="IntenseQuoteChar"/>
    <w:uiPriority w:val="30"/>
    <w:qFormat/>
    <w:rsid w:val="004D09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D09BE"/>
    <w:rPr>
      <w:rFonts w:ascii="Times New Roman" w:hAnsi="Times New Roman" w:cs="Times New Roman"/>
      <w:i/>
      <w:iCs/>
      <w:color w:val="4F81BD" w:themeColor="accent1"/>
      <w:sz w:val="24"/>
      <w:szCs w:val="24"/>
    </w:rPr>
  </w:style>
  <w:style w:type="character" w:styleId="IntenseEmphasis">
    <w:name w:val="Intense Emphasis"/>
    <w:basedOn w:val="DefaultParagraphFont"/>
    <w:uiPriority w:val="21"/>
    <w:qFormat/>
    <w:rsid w:val="004D09BE"/>
    <w:rPr>
      <w:i/>
      <w:iCs/>
      <w:color w:val="E36C0A" w:themeColor="accent6" w:themeShade="BF"/>
    </w:rPr>
  </w:style>
  <w:style w:type="character" w:styleId="Emphasis">
    <w:name w:val="Emphasis"/>
    <w:basedOn w:val="DefaultParagraphFont"/>
    <w:uiPriority w:val="20"/>
    <w:qFormat/>
    <w:rsid w:val="004D09BE"/>
    <w:rPr>
      <w:i/>
      <w:iCs/>
    </w:rPr>
  </w:style>
  <w:style w:type="character" w:styleId="UnresolvedMention">
    <w:name w:val="Unresolved Mention"/>
    <w:basedOn w:val="DefaultParagraphFont"/>
    <w:uiPriority w:val="99"/>
    <w:semiHidden/>
    <w:unhideWhenUsed/>
    <w:rsid w:val="00B36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baJ5t83820&amp;list=PLD8C5E4FAA7C29D09&amp;index=17&amp;t=0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5E63-65E8-4959-B0FE-40158B15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558</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10</cp:revision>
  <cp:lastPrinted>2019-11-08T10:47:00Z</cp:lastPrinted>
  <dcterms:created xsi:type="dcterms:W3CDTF">2019-11-05T09:31:00Z</dcterms:created>
  <dcterms:modified xsi:type="dcterms:W3CDTF">2019-11-08T18:39:00Z</dcterms:modified>
</cp:coreProperties>
</file>